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56599" w14:textId="77777777" w:rsidR="00CB6598" w:rsidRDefault="00E8467E" w:rsidP="00213B85">
      <w:pPr>
        <w:pStyle w:val="Titel"/>
        <w:jc w:val="center"/>
        <w:rPr>
          <w:sz w:val="56"/>
          <w:lang w:val="de-DE"/>
        </w:rPr>
      </w:pPr>
      <w:r w:rsidRPr="00E8467E">
        <w:rPr>
          <w:sz w:val="56"/>
          <w:lang w:val="de-DE"/>
        </w:rPr>
        <w:t>TUSTEP-Editor. Funktionen, die man kennen sollte</w:t>
      </w:r>
    </w:p>
    <w:p w14:paraId="1C375F06" w14:textId="77777777" w:rsidR="00E8467E" w:rsidRDefault="00E8467E" w:rsidP="00E8467E">
      <w:pPr>
        <w:rPr>
          <w:lang w:val="de-DE"/>
        </w:rPr>
      </w:pPr>
    </w:p>
    <w:p w14:paraId="134524C0" w14:textId="5CF54EC9" w:rsidR="00E8467E" w:rsidRPr="00E8467E" w:rsidRDefault="00AD29B4" w:rsidP="00E8467E">
      <w:pPr>
        <w:rPr>
          <w:lang w:val="de-DE"/>
        </w:rPr>
      </w:pPr>
      <w:r>
        <w:rPr>
          <w:lang w:val="de-DE"/>
        </w:rPr>
        <w:t>4. Oktober 2018</w:t>
      </w:r>
      <w:r>
        <w:rPr>
          <w:lang w:val="de-DE"/>
        </w:rPr>
        <w:br/>
      </w:r>
      <w:r w:rsidR="00E8467E">
        <w:rPr>
          <w:lang w:val="de-DE"/>
        </w:rPr>
        <w:t>25. ITUG-Jahrestagung, Potsdam</w:t>
      </w:r>
      <w:r w:rsidR="00E8467E">
        <w:rPr>
          <w:lang w:val="de-DE"/>
        </w:rPr>
        <w:br/>
        <w:t>Matthias Schneider (</w:t>
      </w:r>
      <w:hyperlink r:id="rId8" w:history="1">
        <w:r w:rsidR="00E8467E" w:rsidRPr="00C30796">
          <w:rPr>
            <w:rStyle w:val="Hyperlink"/>
            <w:lang w:val="de-DE"/>
          </w:rPr>
          <w:t>schneiderm@uni-trier.de</w:t>
        </w:r>
      </w:hyperlink>
      <w:r w:rsidR="00E8467E">
        <w:rPr>
          <w:lang w:val="de-DE"/>
        </w:rPr>
        <w:t xml:space="preserve">, </w:t>
      </w:r>
      <w:hyperlink r:id="rId9" w:history="1">
        <w:r w:rsidR="00E8467E" w:rsidRPr="00C30796">
          <w:rPr>
            <w:rStyle w:val="Hyperlink"/>
            <w:lang w:val="de-DE"/>
          </w:rPr>
          <w:t>www.m-schneider.eu</w:t>
        </w:r>
      </w:hyperlink>
      <w:r w:rsidR="00E8467E">
        <w:rPr>
          <w:lang w:val="de-DE"/>
        </w:rPr>
        <w:t>)</w:t>
      </w:r>
    </w:p>
    <w:p w14:paraId="5E9F9CBC" w14:textId="77777777" w:rsidR="00CB6598" w:rsidRPr="00703A25" w:rsidRDefault="00E8467E">
      <w:pPr>
        <w:pStyle w:val="berschrift1"/>
        <w:rPr>
          <w:lang w:val="de-DE"/>
        </w:rPr>
      </w:pPr>
      <w:r>
        <w:rPr>
          <w:lang w:val="de-DE"/>
        </w:rPr>
        <w:t>Editordefinitionen einrichten</w:t>
      </w:r>
    </w:p>
    <w:p w14:paraId="2C4CC0F9" w14:textId="77777777" w:rsidR="00CB6598" w:rsidRDefault="00DD04D9" w:rsidP="00DD04D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temporäre Einstellung im TUSTEP-Editor (mit der Möglichkeit, die Definitionen in eine Datei zu überführen)</w:t>
      </w:r>
    </w:p>
    <w:p w14:paraId="1793E0C8" w14:textId="77777777" w:rsidR="00DD04D9" w:rsidRDefault="00DD04D9" w:rsidP="00DD04D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Einstellung im Segment </w:t>
      </w:r>
      <w:r w:rsidRPr="00DD04D9">
        <w:rPr>
          <w:rStyle w:val="HTMLVorformatiertZchn"/>
        </w:rPr>
        <w:t>EDIT</w:t>
      </w:r>
      <w:r>
        <w:rPr>
          <w:lang w:val="de-DE"/>
        </w:rPr>
        <w:t xml:space="preserve"> der Datei </w:t>
      </w:r>
      <w:r w:rsidRPr="00DD04D9">
        <w:rPr>
          <w:rStyle w:val="HTMLVorformatiertZchn"/>
        </w:rPr>
        <w:t>TUSTEP.INI</w:t>
      </w:r>
    </w:p>
    <w:p w14:paraId="1F2327B5" w14:textId="77777777" w:rsidR="00DD04D9" w:rsidRDefault="00DD04D9" w:rsidP="00DD04D9">
      <w:pPr>
        <w:rPr>
          <w:lang w:val="de-DE"/>
        </w:rPr>
      </w:pPr>
      <w:r>
        <w:rPr>
          <w:lang w:val="de-DE"/>
        </w:rPr>
        <w:t xml:space="preserve">Empfehlung: Segment </w:t>
      </w:r>
      <w:r w:rsidRPr="00DD04D9">
        <w:rPr>
          <w:rStyle w:val="HTMLVorformatiertZchn"/>
        </w:rPr>
        <w:t>EDIT</w:t>
      </w:r>
      <w:r>
        <w:rPr>
          <w:lang w:val="de-DE"/>
        </w:rPr>
        <w:t xml:space="preserve"> in der Datei </w:t>
      </w:r>
      <w:r w:rsidRPr="00DD04D9">
        <w:rPr>
          <w:rStyle w:val="HTMLVorformatiertZchn"/>
        </w:rPr>
        <w:t>TUSTEP.INI</w:t>
      </w:r>
    </w:p>
    <w:p w14:paraId="22B7166F" w14:textId="77777777" w:rsidR="00DD04D9" w:rsidRDefault="00DD04D9" w:rsidP="00DD04D9">
      <w:pPr>
        <w:rPr>
          <w:lang w:val="de-DE"/>
        </w:rPr>
      </w:pPr>
    </w:p>
    <w:p w14:paraId="64E46555" w14:textId="77777777" w:rsidR="00DD04D9" w:rsidRDefault="00DD04D9" w:rsidP="00DD04D9">
      <w:pPr>
        <w:pStyle w:val="berschrift1"/>
        <w:rPr>
          <w:lang w:val="de-DE"/>
        </w:rPr>
      </w:pPr>
      <w:r>
        <w:rPr>
          <w:lang w:val="de-DE"/>
        </w:rPr>
        <w:t>Empfehlungen für grundlegenden Editoreinstellungen</w:t>
      </w:r>
    </w:p>
    <w:p w14:paraId="291052E2" w14:textId="77777777" w:rsidR="00DD04D9" w:rsidRDefault="00DD04D9" w:rsidP="00DD04D9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Colorierungen</w:t>
      </w:r>
      <w:proofErr w:type="spellEnd"/>
    </w:p>
    <w:p w14:paraId="72487C3E" w14:textId="6B2EF428" w:rsidR="00DD04D9" w:rsidRDefault="00DD04D9" w:rsidP="00DD04D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Punk</w:t>
      </w:r>
      <w:r w:rsidR="00566093">
        <w:rPr>
          <w:lang w:val="de-DE"/>
        </w:rPr>
        <w:t>t</w:t>
      </w:r>
      <w:r>
        <w:rPr>
          <w:lang w:val="de-DE"/>
        </w:rPr>
        <w:t>makros (insb. für häufig genutzte Textbausteine; auch beim Programmieren oder beim Satz)</w:t>
      </w:r>
    </w:p>
    <w:p w14:paraId="61D3560D" w14:textId="77777777" w:rsidR="00DD04D9" w:rsidRDefault="00DD04D9" w:rsidP="00DD04D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Zeigeanweisungen per Tastaturmakro</w:t>
      </w:r>
    </w:p>
    <w:p w14:paraId="0399108F" w14:textId="77777777" w:rsidR="00DD04D9" w:rsidRDefault="00DD04D9" w:rsidP="00DD04D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ggf. Mausleiste</w:t>
      </w:r>
    </w:p>
    <w:p w14:paraId="221CFDA4" w14:textId="77777777" w:rsidR="00DD04D9" w:rsidRDefault="00DD04D9" w:rsidP="00DD04D9">
      <w:pPr>
        <w:pStyle w:val="berschrift1"/>
        <w:rPr>
          <w:lang w:val="de-DE"/>
        </w:rPr>
      </w:pPr>
      <w:proofErr w:type="spellStart"/>
      <w:r>
        <w:rPr>
          <w:lang w:val="de-DE"/>
        </w:rPr>
        <w:t>Colorierungen</w:t>
      </w:r>
      <w:proofErr w:type="spellEnd"/>
    </w:p>
    <w:p w14:paraId="4D3B3F30" w14:textId="77777777" w:rsidR="00DD04D9" w:rsidRDefault="00DD04D9" w:rsidP="00DD04D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dienen der visuellen Hervorhebung, z.B. von XML-Tags, inhaltlichen Schlagwörtern oder Satzsteueranweisungen</w:t>
      </w:r>
    </w:p>
    <w:p w14:paraId="74F400A2" w14:textId="77777777" w:rsidR="00DD04D9" w:rsidRDefault="00DD04D9" w:rsidP="00DD04D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9 Farbgruppen zu je 9 Farbdefinitionen sind möglich</w:t>
      </w:r>
    </w:p>
    <w:p w14:paraId="4FC92BC8" w14:textId="77777777" w:rsidR="00DD04D9" w:rsidRDefault="00DD04D9" w:rsidP="00DD04D9">
      <w:pPr>
        <w:pStyle w:val="Listenabsatz"/>
        <w:numPr>
          <w:ilvl w:val="0"/>
          <w:numId w:val="3"/>
        </w:numPr>
        <w:rPr>
          <w:lang w:val="de-DE"/>
        </w:rPr>
      </w:pPr>
      <w:r w:rsidRPr="00DD04D9">
        <w:rPr>
          <w:lang w:val="de-DE"/>
        </w:rPr>
        <w:t xml:space="preserve">Neben einfachen </w:t>
      </w:r>
      <w:proofErr w:type="spellStart"/>
      <w:r w:rsidRPr="00DD04D9">
        <w:rPr>
          <w:lang w:val="de-DE"/>
        </w:rPr>
        <w:t>Stringfolgen</w:t>
      </w:r>
      <w:proofErr w:type="spellEnd"/>
      <w:r w:rsidRPr="00DD04D9">
        <w:rPr>
          <w:lang w:val="de-DE"/>
        </w:rPr>
        <w:t xml:space="preserve"> ist die Benutzung von Pattern Matching zur Auswahl der</w:t>
      </w:r>
      <w:r>
        <w:rPr>
          <w:lang w:val="de-DE"/>
        </w:rPr>
        <w:t xml:space="preserve"> </w:t>
      </w:r>
      <w:r w:rsidRPr="00DD04D9">
        <w:rPr>
          <w:lang w:val="de-DE"/>
        </w:rPr>
        <w:t>hervorzuhebenden Zeichenfolgen möglich.</w:t>
      </w:r>
      <w:r>
        <w:rPr>
          <w:rStyle w:val="Funotenzeichen"/>
          <w:lang w:val="de-DE"/>
        </w:rPr>
        <w:footnoteReference w:id="1"/>
      </w:r>
    </w:p>
    <w:p w14:paraId="73A164E8" w14:textId="77777777" w:rsidR="00DD04D9" w:rsidRDefault="00DD04D9" w:rsidP="00DD04D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Definition:</w:t>
      </w:r>
    </w:p>
    <w:p w14:paraId="11A8FC8A" w14:textId="77777777" w:rsidR="00DD04D9" w:rsidRDefault="00DD04D9" w:rsidP="00DD04D9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Farbauswahl anzeigen lassen: </w:t>
      </w:r>
      <w:r w:rsidRPr="00DD04D9">
        <w:rPr>
          <w:rStyle w:val="HTMLVorformatiertZchn"/>
        </w:rPr>
        <w:t>STRG + F</w:t>
      </w:r>
      <w:r>
        <w:rPr>
          <w:lang w:val="de-DE"/>
        </w:rPr>
        <w:t xml:space="preserve"> (im Editor)</w:t>
      </w:r>
    </w:p>
    <w:p w14:paraId="1AECEF1C" w14:textId="77777777" w:rsidR="00DD04D9" w:rsidRDefault="00DD04D9" w:rsidP="00DD04D9">
      <w:pPr>
        <w:pStyle w:val="HTMLVorformatiert"/>
        <w:rPr>
          <w:lang w:val="de-DE"/>
        </w:rPr>
      </w:pPr>
      <w:r>
        <w:rPr>
          <w:lang w:val="de-DE"/>
        </w:rPr>
        <w:t>C1,1=84:|&lt;h1&gt;*&lt;/h1&gt;|&lt;i&gt;*&lt;/i&gt;|</w:t>
      </w:r>
    </w:p>
    <w:p w14:paraId="0E9DC8C3" w14:textId="77777777" w:rsidR="00DD04D9" w:rsidRDefault="00DD04D9" w:rsidP="00DD04D9">
      <w:pPr>
        <w:pStyle w:val="HTMLVorformatiert"/>
        <w:rPr>
          <w:lang w:val="de-DE"/>
        </w:rPr>
      </w:pPr>
      <w:r>
        <w:rPr>
          <w:lang w:val="de-DE"/>
        </w:rPr>
        <w:lastRenderedPageBreak/>
        <w:t xml:space="preserve">C1,1= </w:t>
      </w:r>
      <w:r>
        <w:rPr>
          <w:lang w:val="de-DE"/>
        </w:rPr>
        <w:tab/>
      </w:r>
      <w:r>
        <w:rPr>
          <w:lang w:val="de-DE"/>
        </w:rPr>
        <w:tab/>
      </w:r>
      <w:r w:rsidRPr="00DD04D9">
        <w:rPr>
          <w:lang w:val="de-DE"/>
        </w:rPr>
        <w:sym w:font="Wingdings" w:char="F0E0"/>
      </w:r>
      <w:r>
        <w:rPr>
          <w:lang w:val="de-DE"/>
        </w:rPr>
        <w:t xml:space="preserve"> löscht die Farbdefinition 1 der Farbgruppe 1</w:t>
      </w:r>
    </w:p>
    <w:p w14:paraId="562B8E2C" w14:textId="3A4C787F" w:rsidR="00DD04D9" w:rsidRDefault="00DD04D9" w:rsidP="00DD04D9">
      <w:pPr>
        <w:pStyle w:val="HTMLVorformatiert"/>
        <w:rPr>
          <w:lang w:val="de-DE"/>
        </w:rPr>
      </w:pPr>
      <w:r>
        <w:rPr>
          <w:lang w:val="de-DE"/>
        </w:rPr>
        <w:t>C1=</w:t>
      </w:r>
      <w:r>
        <w:rPr>
          <w:lang w:val="de-DE"/>
        </w:rPr>
        <w:tab/>
      </w:r>
      <w:r>
        <w:rPr>
          <w:lang w:val="de-DE"/>
        </w:rPr>
        <w:tab/>
      </w:r>
      <w:r w:rsidR="003863CC">
        <w:rPr>
          <w:lang w:val="de-DE"/>
        </w:rPr>
        <w:tab/>
      </w:r>
      <w:r w:rsidRPr="00DD04D9">
        <w:rPr>
          <w:lang w:val="de-DE"/>
        </w:rPr>
        <w:sym w:font="Wingdings" w:char="F0E0"/>
      </w:r>
      <w:r>
        <w:rPr>
          <w:lang w:val="de-DE"/>
        </w:rPr>
        <w:t xml:space="preserve"> löscht alle Farbdefinitionen der Farbgruppe 1</w:t>
      </w:r>
    </w:p>
    <w:p w14:paraId="5FFA03B3" w14:textId="77777777" w:rsidR="00DD04D9" w:rsidRDefault="00DD04D9" w:rsidP="00DD04D9">
      <w:pPr>
        <w:pStyle w:val="HTMLVorformatiert"/>
        <w:rPr>
          <w:lang w:val="de-DE"/>
        </w:rPr>
      </w:pPr>
    </w:p>
    <w:p w14:paraId="156CE271" w14:textId="77777777" w:rsidR="00DD04D9" w:rsidRDefault="00DD04D9" w:rsidP="00DD04D9">
      <w:pPr>
        <w:rPr>
          <w:lang w:val="de-DE"/>
        </w:rPr>
      </w:pPr>
      <w:r>
        <w:rPr>
          <w:lang w:val="de-DE"/>
        </w:rPr>
        <w:t xml:space="preserve">Anzeigen der aktuell definierten </w:t>
      </w:r>
      <w:proofErr w:type="spellStart"/>
      <w:r>
        <w:rPr>
          <w:lang w:val="de-DE"/>
        </w:rPr>
        <w:t>Colorierungen</w:t>
      </w:r>
      <w:proofErr w:type="spellEnd"/>
      <w:r>
        <w:rPr>
          <w:lang w:val="de-DE"/>
        </w:rPr>
        <w:t>:</w:t>
      </w:r>
    </w:p>
    <w:p w14:paraId="0D37B88F" w14:textId="77777777" w:rsidR="00DD04D9" w:rsidRDefault="00DD04D9" w:rsidP="00DD04D9">
      <w:pPr>
        <w:pStyle w:val="HTMLVorformatiert"/>
        <w:rPr>
          <w:lang w:val="de-DE"/>
        </w:rPr>
      </w:pPr>
      <w:r>
        <w:rPr>
          <w:lang w:val="de-DE"/>
        </w:rPr>
        <w:t>C</w:t>
      </w:r>
    </w:p>
    <w:p w14:paraId="2DAFFF92" w14:textId="77777777" w:rsidR="00DD04D9" w:rsidRDefault="00DD04D9" w:rsidP="00DD04D9">
      <w:pPr>
        <w:pStyle w:val="HTMLVorformatiert"/>
        <w:rPr>
          <w:lang w:val="de-DE"/>
        </w:rPr>
      </w:pPr>
    </w:p>
    <w:p w14:paraId="53EC51AA" w14:textId="77777777" w:rsidR="00DD04D9" w:rsidRDefault="004B32D9" w:rsidP="004B32D9">
      <w:pPr>
        <w:rPr>
          <w:lang w:val="de-DE"/>
        </w:rPr>
      </w:pPr>
      <w:proofErr w:type="spellStart"/>
      <w:r w:rsidRPr="004B32D9">
        <w:rPr>
          <w:rStyle w:val="berschrift2Zchn"/>
        </w:rPr>
        <w:t>Aufgaben</w:t>
      </w:r>
      <w:proofErr w:type="spellEnd"/>
      <w:r>
        <w:rPr>
          <w:lang w:val="de-DE"/>
        </w:rPr>
        <w:t>:</w:t>
      </w:r>
    </w:p>
    <w:p w14:paraId="2C05C77E" w14:textId="77777777" w:rsidR="004B32D9" w:rsidRDefault="004B32D9" w:rsidP="004B32D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Definieren Sie in der Farbgruppe 2 folgende </w:t>
      </w:r>
      <w:proofErr w:type="spellStart"/>
      <w:r>
        <w:rPr>
          <w:lang w:val="de-DE"/>
        </w:rPr>
        <w:t>Colorierungen</w:t>
      </w:r>
      <w:proofErr w:type="spellEnd"/>
      <w:r>
        <w:rPr>
          <w:lang w:val="de-DE"/>
        </w:rPr>
        <w:t>:</w:t>
      </w:r>
    </w:p>
    <w:p w14:paraId="74C2F35A" w14:textId="77777777" w:rsidR="004B32D9" w:rsidRDefault="004B32D9" w:rsidP="004B32D9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Alle Überschriften (</w:t>
      </w:r>
      <w:r w:rsidRPr="004B32D9">
        <w:rPr>
          <w:rStyle w:val="HTMLVorformatiertZchn"/>
        </w:rPr>
        <w:t>&lt;h1&gt;</w:t>
      </w:r>
      <w:r>
        <w:rPr>
          <w:rStyle w:val="HTMLVorformatiertZchn"/>
        </w:rPr>
        <w:t xml:space="preserve"> + Text + &lt;/h1&gt;</w:t>
      </w:r>
      <w:r>
        <w:rPr>
          <w:lang w:val="de-DE"/>
        </w:rPr>
        <w:t>) sollen in roter Schrift auf schwarzem Grund hervorgehoben werden.</w:t>
      </w:r>
    </w:p>
    <w:p w14:paraId="75FEC7F1" w14:textId="77777777" w:rsidR="004B32D9" w:rsidRDefault="004B32D9" w:rsidP="004B32D9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Die XML-Tags für Absätze (</w:t>
      </w:r>
      <w:r w:rsidRPr="004B32D9">
        <w:rPr>
          <w:rStyle w:val="HTMLVorformatiertZchn"/>
        </w:rPr>
        <w:t>&lt;p&gt;</w:t>
      </w:r>
      <w:r>
        <w:rPr>
          <w:lang w:val="de-DE"/>
        </w:rPr>
        <w:t>) sollen in Blau auf weißem Grund erscheinen.</w:t>
      </w:r>
    </w:p>
    <w:p w14:paraId="4A495951" w14:textId="77777777" w:rsidR="004B32D9" w:rsidRDefault="004B32D9" w:rsidP="004B32D9">
      <w:pPr>
        <w:rPr>
          <w:lang w:val="de-DE"/>
        </w:rPr>
      </w:pPr>
    </w:p>
    <w:p w14:paraId="7AF4607F" w14:textId="627DBE65" w:rsidR="004B32D9" w:rsidRDefault="004B32D9" w:rsidP="004B32D9">
      <w:pPr>
        <w:pStyle w:val="berschrift1"/>
        <w:rPr>
          <w:lang w:val="de-DE"/>
        </w:rPr>
      </w:pPr>
      <w:r>
        <w:rPr>
          <w:lang w:val="de-DE"/>
        </w:rPr>
        <w:t>Allgemeine Editormakros</w:t>
      </w:r>
      <w:r w:rsidR="004B1295">
        <w:rPr>
          <w:rStyle w:val="Funotenzeichen"/>
          <w:lang w:val="de-DE"/>
        </w:rPr>
        <w:footnoteReference w:id="2"/>
      </w:r>
    </w:p>
    <w:p w14:paraId="0C26F3CE" w14:textId="77777777" w:rsidR="004B32D9" w:rsidRDefault="004B32D9" w:rsidP="00415E32">
      <w:pPr>
        <w:rPr>
          <w:lang w:val="de-DE"/>
        </w:rPr>
      </w:pPr>
      <w:r w:rsidRPr="004B32D9">
        <w:rPr>
          <w:lang w:val="de-DE"/>
        </w:rPr>
        <w:t>Editormakros können genutzt werden, um beispielsweise Textbausteine zu schreiben, eine Folge von TUSTEP-Anweisungen oder -Kommandos auszuführen, Editoreinstellungen zu verändern oder Nicht-TUSTEP-Programme aufzurufen. Sie können mit einer Funktionstaste, einer Tastenkombination oder mit der Maus aufgerufen werden.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107"/>
      </w:tblGrid>
      <w:tr w:rsidR="004B32D9" w14:paraId="04C4AC54" w14:textId="77777777" w:rsidTr="00F13629">
        <w:trPr>
          <w:trHeight w:val="454"/>
        </w:trPr>
        <w:tc>
          <w:tcPr>
            <w:tcW w:w="4253" w:type="dxa"/>
            <w:vAlign w:val="center"/>
          </w:tcPr>
          <w:p w14:paraId="4D63EF7D" w14:textId="77777777" w:rsidR="004B32D9" w:rsidRDefault="004B32D9" w:rsidP="004B32D9">
            <w:pPr>
              <w:rPr>
                <w:lang w:val="de-DE"/>
              </w:rPr>
            </w:pPr>
            <w:r>
              <w:rPr>
                <w:lang w:val="de-DE"/>
              </w:rPr>
              <w:t>Y</w:t>
            </w:r>
          </w:p>
        </w:tc>
        <w:tc>
          <w:tcPr>
            <w:tcW w:w="5107" w:type="dxa"/>
            <w:vAlign w:val="center"/>
          </w:tcPr>
          <w:p w14:paraId="0DE77D75" w14:textId="77777777" w:rsidR="004B32D9" w:rsidRDefault="004B32D9" w:rsidP="004B32D9">
            <w:pPr>
              <w:rPr>
                <w:lang w:val="de-DE"/>
              </w:rPr>
            </w:pPr>
            <w:r>
              <w:rPr>
                <w:lang w:val="de-DE"/>
              </w:rPr>
              <w:t>Anzeigen aller definierten Makros</w:t>
            </w:r>
          </w:p>
        </w:tc>
      </w:tr>
      <w:tr w:rsidR="004B32D9" w14:paraId="11004060" w14:textId="77777777" w:rsidTr="00F13629">
        <w:trPr>
          <w:trHeight w:val="454"/>
        </w:trPr>
        <w:tc>
          <w:tcPr>
            <w:tcW w:w="4253" w:type="dxa"/>
            <w:vAlign w:val="center"/>
          </w:tcPr>
          <w:p w14:paraId="0813B62F" w14:textId="77777777" w:rsidR="004B32D9" w:rsidRDefault="004B32D9" w:rsidP="004B32D9">
            <w:pPr>
              <w:rPr>
                <w:lang w:val="de-DE"/>
              </w:rPr>
            </w:pPr>
            <w:r>
              <w:rPr>
                <w:lang w:val="de-DE"/>
              </w:rPr>
              <w:t>Y,-STD-</w:t>
            </w:r>
          </w:p>
        </w:tc>
        <w:tc>
          <w:tcPr>
            <w:tcW w:w="5107" w:type="dxa"/>
            <w:vAlign w:val="center"/>
          </w:tcPr>
          <w:p w14:paraId="7740EE3B" w14:textId="77777777" w:rsidR="004B32D9" w:rsidRDefault="004B32D9" w:rsidP="004B32D9">
            <w:pPr>
              <w:rPr>
                <w:lang w:val="de-DE"/>
              </w:rPr>
            </w:pPr>
            <w:r>
              <w:rPr>
                <w:lang w:val="de-DE"/>
              </w:rPr>
              <w:t>Alle Editormakros auf Standardeinstellung zurücksetzen</w:t>
            </w:r>
          </w:p>
        </w:tc>
      </w:tr>
      <w:tr w:rsidR="004B32D9" w14:paraId="1DF877AE" w14:textId="77777777" w:rsidTr="00F13629">
        <w:trPr>
          <w:trHeight w:val="454"/>
        </w:trPr>
        <w:tc>
          <w:tcPr>
            <w:tcW w:w="4253" w:type="dxa"/>
            <w:vAlign w:val="center"/>
          </w:tcPr>
          <w:p w14:paraId="51B26EED" w14:textId="77777777" w:rsidR="004B32D9" w:rsidRDefault="004B32D9" w:rsidP="004B32D9">
            <w:pPr>
              <w:rPr>
                <w:lang w:val="de-DE"/>
              </w:rPr>
            </w:pPr>
            <w:r>
              <w:rPr>
                <w:lang w:val="de-DE"/>
              </w:rPr>
              <w:t>Y,SC_N=INDENT</w:t>
            </w:r>
          </w:p>
        </w:tc>
        <w:tc>
          <w:tcPr>
            <w:tcW w:w="5107" w:type="dxa"/>
            <w:vAlign w:val="center"/>
          </w:tcPr>
          <w:p w14:paraId="455661F3" w14:textId="03598B5C" w:rsidR="004B32D9" w:rsidRDefault="004B32D9" w:rsidP="004B32D9">
            <w:pPr>
              <w:rPr>
                <w:lang w:val="de-DE"/>
              </w:rPr>
            </w:pPr>
            <w:r>
              <w:rPr>
                <w:lang w:val="de-DE"/>
              </w:rPr>
              <w:t xml:space="preserve">Rückt den aktuellen Datensatz genauso weit vom linken Rand ein wie den vorangehenden. Aufruf: </w:t>
            </w:r>
            <w:r w:rsidRPr="004B32D9">
              <w:rPr>
                <w:rStyle w:val="HTMLVorformatiertZchn"/>
              </w:rPr>
              <w:t>SHIFT+STRG+N</w:t>
            </w:r>
            <w:r w:rsidR="00566093">
              <w:rPr>
                <w:rStyle w:val="HTMLVorformatiertZchn"/>
              </w:rPr>
              <w:t>.</w:t>
            </w:r>
          </w:p>
        </w:tc>
      </w:tr>
      <w:tr w:rsidR="004B32D9" w14:paraId="4511B7A3" w14:textId="77777777" w:rsidTr="00F13629">
        <w:trPr>
          <w:trHeight w:val="454"/>
        </w:trPr>
        <w:tc>
          <w:tcPr>
            <w:tcW w:w="4253" w:type="dxa"/>
            <w:vAlign w:val="center"/>
          </w:tcPr>
          <w:p w14:paraId="6013FDDD" w14:textId="77777777" w:rsidR="004B32D9" w:rsidRDefault="004B32D9" w:rsidP="004B32D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Y,CA</w:t>
            </w:r>
            <w:proofErr w:type="gramEnd"/>
            <w:r>
              <w:rPr>
                <w:lang w:val="de-DE"/>
              </w:rPr>
              <w:t>_B=BEG_REC,INS:“&lt;bi&gt;“,SPLIT,“&lt;/bi&gt;“,CUR</w:t>
            </w:r>
            <w:r w:rsidR="00F13629">
              <w:rPr>
                <w:lang w:val="de-DE"/>
              </w:rPr>
              <w:t>_UP</w:t>
            </w:r>
            <w:r>
              <w:rPr>
                <w:lang w:val="de-DE"/>
              </w:rPr>
              <w:t>,</w:t>
            </w:r>
            <w:r w:rsidR="00F13629">
              <w:rPr>
                <w:lang w:val="de-DE"/>
              </w:rPr>
              <w:t>END_REC</w:t>
            </w:r>
          </w:p>
        </w:tc>
        <w:tc>
          <w:tcPr>
            <w:tcW w:w="5107" w:type="dxa"/>
            <w:vAlign w:val="center"/>
          </w:tcPr>
          <w:p w14:paraId="54CFF077" w14:textId="77777777" w:rsidR="004B32D9" w:rsidRDefault="00F13629" w:rsidP="004B32D9">
            <w:pPr>
              <w:rPr>
                <w:lang w:val="de-DE"/>
              </w:rPr>
            </w:pPr>
            <w:r>
              <w:rPr>
                <w:lang w:val="de-DE"/>
              </w:rPr>
              <w:t>Fügt am Beginn des Datensatzes die Codierung für einen bibliographischen Eintrag ein (</w:t>
            </w:r>
            <w:r w:rsidRPr="004B1295">
              <w:rPr>
                <w:rStyle w:val="HTMLVorformatiertZchn"/>
              </w:rPr>
              <w:t>&lt;bi&gt;</w:t>
            </w:r>
            <w:r>
              <w:rPr>
                <w:lang w:val="de-DE"/>
              </w:rPr>
              <w:t xml:space="preserve">), teilt die Zeile, fügt in der neuen Zeile die </w:t>
            </w:r>
            <w:proofErr w:type="spellStart"/>
            <w:r>
              <w:rPr>
                <w:lang w:val="de-DE"/>
              </w:rPr>
              <w:t>Endekennung</w:t>
            </w:r>
            <w:proofErr w:type="spellEnd"/>
            <w:r>
              <w:rPr>
                <w:lang w:val="de-DE"/>
              </w:rPr>
              <w:t xml:space="preserve"> ein und positioniert den Cursor am Ende der Zeile, so dass sofort weitergeschrieben werden kann.</w:t>
            </w:r>
          </w:p>
          <w:p w14:paraId="79FEF534" w14:textId="28BA91F5" w:rsidR="00566093" w:rsidRDefault="00566093" w:rsidP="004B32D9">
            <w:pPr>
              <w:rPr>
                <w:lang w:val="de-DE"/>
              </w:rPr>
            </w:pPr>
            <w:r>
              <w:rPr>
                <w:lang w:val="de-DE"/>
              </w:rPr>
              <w:t xml:space="preserve">Aufruf: </w:t>
            </w:r>
            <w:r w:rsidRPr="00566093">
              <w:rPr>
                <w:rStyle w:val="HTMLVorformatiertZchn"/>
              </w:rPr>
              <w:t>STRG+ALT+B</w:t>
            </w:r>
            <w:r>
              <w:rPr>
                <w:lang w:val="de-DE"/>
              </w:rPr>
              <w:t>.</w:t>
            </w:r>
          </w:p>
        </w:tc>
      </w:tr>
      <w:tr w:rsidR="00F13629" w14:paraId="46EC447F" w14:textId="77777777" w:rsidTr="00F13629">
        <w:trPr>
          <w:trHeight w:val="454"/>
        </w:trPr>
        <w:tc>
          <w:tcPr>
            <w:tcW w:w="4253" w:type="dxa"/>
            <w:vAlign w:val="center"/>
          </w:tcPr>
          <w:p w14:paraId="53BEC9D8" w14:textId="3AAE9A76" w:rsidR="00F13629" w:rsidRDefault="004B1295" w:rsidP="004B32D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Y,CA</w:t>
            </w:r>
            <w:proofErr w:type="gramEnd"/>
            <w:r>
              <w:rPr>
                <w:lang w:val="de-DE"/>
              </w:rPr>
              <w:t>_U=CLR_CMD_LINE,INS:“ZU,,%%,||“,CUR_LE</w:t>
            </w:r>
          </w:p>
        </w:tc>
        <w:tc>
          <w:tcPr>
            <w:tcW w:w="5107" w:type="dxa"/>
            <w:vAlign w:val="center"/>
          </w:tcPr>
          <w:p w14:paraId="2D5222CC" w14:textId="483B023A" w:rsidR="00F13629" w:rsidRDefault="004B1295" w:rsidP="004B32D9">
            <w:pPr>
              <w:rPr>
                <w:lang w:val="de-DE"/>
              </w:rPr>
            </w:pPr>
            <w:r>
              <w:rPr>
                <w:lang w:val="de-DE"/>
              </w:rPr>
              <w:t xml:space="preserve">Löscht den Inhalt der Anweisungszeile, für die Zeichenfolge </w:t>
            </w:r>
            <w:proofErr w:type="gramStart"/>
            <w:r w:rsidRPr="004B1295">
              <w:rPr>
                <w:rStyle w:val="HTMLVorformatiertZchn"/>
              </w:rPr>
              <w:t>ZU,,</w:t>
            </w:r>
            <w:proofErr w:type="gramEnd"/>
            <w:r w:rsidRPr="004B1295">
              <w:rPr>
                <w:rStyle w:val="HTMLVorformatiertZchn"/>
              </w:rPr>
              <w:t>%%</w:t>
            </w:r>
            <w:r w:rsidR="00566093">
              <w:rPr>
                <w:rStyle w:val="HTMLVorformatiertZchn"/>
              </w:rPr>
              <w:t>,</w:t>
            </w:r>
            <w:r w:rsidRPr="004B1295">
              <w:rPr>
                <w:rStyle w:val="HTMLVorformatiertZchn"/>
              </w:rPr>
              <w:t>||</w:t>
            </w:r>
            <w:r>
              <w:rPr>
                <w:lang w:val="de-DE"/>
              </w:rPr>
              <w:t xml:space="preserve"> ein und positioniert den Cursor um eine Position nach links.</w:t>
            </w:r>
          </w:p>
          <w:p w14:paraId="5952574F" w14:textId="5156F637" w:rsidR="00566093" w:rsidRDefault="00566093" w:rsidP="004B32D9">
            <w:pPr>
              <w:rPr>
                <w:lang w:val="de-DE"/>
              </w:rPr>
            </w:pPr>
            <w:r>
              <w:rPr>
                <w:lang w:val="de-DE"/>
              </w:rPr>
              <w:t xml:space="preserve">Aufruf: </w:t>
            </w:r>
            <w:r w:rsidRPr="00566093">
              <w:rPr>
                <w:rStyle w:val="HTMLVorformatiertZchn"/>
              </w:rPr>
              <w:t>STRG+ALT+U</w:t>
            </w:r>
            <w:r>
              <w:rPr>
                <w:lang w:val="de-DE"/>
              </w:rPr>
              <w:t>.</w:t>
            </w:r>
          </w:p>
        </w:tc>
      </w:tr>
    </w:tbl>
    <w:p w14:paraId="710C8AF5" w14:textId="4B29EB3C" w:rsidR="004B32D9" w:rsidRDefault="004B32D9" w:rsidP="004B32D9">
      <w:pPr>
        <w:rPr>
          <w:lang w:val="de-DE"/>
        </w:rPr>
      </w:pPr>
    </w:p>
    <w:p w14:paraId="406AFA90" w14:textId="522D0553" w:rsidR="00102276" w:rsidRDefault="00102276" w:rsidP="004B129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Die verfügbaren Steuerbefehle finden sich im Kapitel „Editor/Steuerbefehle im Editor“ im Handbuch.</w:t>
      </w:r>
    </w:p>
    <w:p w14:paraId="22322AA6" w14:textId="20F19848" w:rsidR="004B1295" w:rsidRDefault="004B1295" w:rsidP="004B129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lastRenderedPageBreak/>
        <w:t>Vgl. für den Aufruf von Editormakros (insb. die verfügbaren Editormakros) im Handbuch „Editor/Tastenkombinationen für Makroaufrufe“</w:t>
      </w:r>
      <w:r w:rsidR="00102276">
        <w:rPr>
          <w:lang w:val="de-DE"/>
        </w:rPr>
        <w:t xml:space="preserve"> (s.u.)</w:t>
      </w:r>
      <w:r>
        <w:rPr>
          <w:lang w:val="de-DE"/>
        </w:rPr>
        <w:t xml:space="preserve"> sowie für die vorbelegten Tastenkombinationen „Editor/Tastenkombinationen (Auswahl)“</w:t>
      </w:r>
    </w:p>
    <w:p w14:paraId="628EE14C" w14:textId="4B30DE9E" w:rsidR="00102276" w:rsidRDefault="00392F20" w:rsidP="00DD04D9">
      <w:pPr>
        <w:pStyle w:val="berschrift1"/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59264" behindDoc="0" locked="0" layoutInCell="1" allowOverlap="1" wp14:anchorId="765CD535" wp14:editId="39F57332">
            <wp:simplePos x="0" y="0"/>
            <wp:positionH relativeFrom="margin">
              <wp:posOffset>3240405</wp:posOffset>
            </wp:positionH>
            <wp:positionV relativeFrom="margin">
              <wp:posOffset>987425</wp:posOffset>
            </wp:positionV>
            <wp:extent cx="2638425" cy="7176135"/>
            <wp:effectExtent l="0" t="0" r="9525" b="571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0FE9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17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13B85"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19651DD5" wp14:editId="763ECA3C">
            <wp:simplePos x="0" y="0"/>
            <wp:positionH relativeFrom="margin">
              <wp:posOffset>50800</wp:posOffset>
            </wp:positionH>
            <wp:positionV relativeFrom="margin">
              <wp:posOffset>1023899</wp:posOffset>
            </wp:positionV>
            <wp:extent cx="2619741" cy="4944165"/>
            <wp:effectExtent l="0" t="0" r="952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07EC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DE193" w14:textId="64B7F0C2" w:rsidR="00102276" w:rsidRDefault="00102276" w:rsidP="00DD04D9">
      <w:pPr>
        <w:pStyle w:val="berschrift1"/>
        <w:rPr>
          <w:lang w:val="de-DE"/>
        </w:rPr>
      </w:pPr>
    </w:p>
    <w:p w14:paraId="79159396" w14:textId="2CD93F39" w:rsidR="00102276" w:rsidRDefault="00392F20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390137" wp14:editId="207C2682">
                <wp:simplePos x="0" y="0"/>
                <wp:positionH relativeFrom="column">
                  <wp:posOffset>113310</wp:posOffset>
                </wp:positionH>
                <wp:positionV relativeFrom="paragraph">
                  <wp:posOffset>5871845</wp:posOffset>
                </wp:positionV>
                <wp:extent cx="2638425" cy="635"/>
                <wp:effectExtent l="0" t="0" r="0" b="0"/>
                <wp:wrapSquare wrapText="bothSides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663C80" w14:textId="1C397E5C" w:rsidR="00392F20" w:rsidRPr="00B73165" w:rsidRDefault="00392F20" w:rsidP="00392F20">
                            <w:pPr>
                              <w:pStyle w:val="Beschriftung"/>
                              <w:rPr>
                                <w:noProof/>
                                <w:color w:val="B01513" w:themeColor="accen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Abbildung</w:t>
                            </w:r>
                            <w:proofErr w:type="spellEnd"/>
                            <w:r>
                              <w:t xml:space="preserve"> </w:t>
                            </w:r>
                            <w:r w:rsidR="00780872">
                              <w:rPr>
                                <w:noProof/>
                              </w:rPr>
                              <w:fldChar w:fldCharType="begin"/>
                            </w:r>
                            <w:r w:rsidR="00780872"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 w:rsidR="00780872">
                              <w:rPr>
                                <w:noProof/>
                              </w:rPr>
                              <w:fldChar w:fldCharType="separate"/>
                            </w:r>
                            <w:r w:rsidR="00D27C09">
                              <w:rPr>
                                <w:noProof/>
                              </w:rPr>
                              <w:t>1</w:t>
                            </w:r>
                            <w:r w:rsidR="0078087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Auszug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aus</w:t>
                            </w:r>
                            <w:proofErr w:type="spellEnd"/>
                            <w:r>
                              <w:t xml:space="preserve"> dem </w:t>
                            </w:r>
                            <w:proofErr w:type="spellStart"/>
                            <w:r>
                              <w:t>Handbuch</w:t>
                            </w:r>
                            <w:proofErr w:type="spellEnd"/>
                            <w:r>
                              <w:t>, "</w:t>
                            </w:r>
                            <w:proofErr w:type="spellStart"/>
                            <w:r>
                              <w:t>Tastenkombinationen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für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Makroaufrufe</w:t>
                            </w:r>
                            <w:proofErr w:type="spellEnd"/>
                            <w: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390137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8.9pt;margin-top:462.35pt;width:207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" stroked="f">
                <v:textbox style="mso-fit-shape-to-text:t" inset="0,0,0,0">
                  <w:txbxContent>
                    <w:p w14:paraId="7D663C80" w14:textId="1C397E5C" w:rsidR="00392F20" w:rsidRPr="00B73165" w:rsidRDefault="00392F20" w:rsidP="00392F20">
                      <w:pPr>
                        <w:pStyle w:val="Beschriftung"/>
                        <w:rPr>
                          <w:noProof/>
                          <w:color w:val="B01513" w:themeColor="accent1"/>
                          <w:sz w:val="28"/>
                          <w:szCs w:val="28"/>
                        </w:rPr>
                      </w:pPr>
                      <w:proofErr w:type="spellStart"/>
                      <w:r>
                        <w:t>Abbildung</w:t>
                      </w:r>
                      <w:proofErr w:type="spellEnd"/>
                      <w:r>
                        <w:t xml:space="preserve"> </w:t>
                      </w:r>
                      <w:r w:rsidR="00780872">
                        <w:rPr>
                          <w:noProof/>
                        </w:rPr>
                        <w:fldChar w:fldCharType="begin"/>
                      </w:r>
                      <w:r w:rsidR="00780872">
                        <w:rPr>
                          <w:noProof/>
                        </w:rPr>
                        <w:instrText xml:space="preserve"> SEQ Abbildung \* ARABIC </w:instrText>
                      </w:r>
                      <w:r w:rsidR="00780872">
                        <w:rPr>
                          <w:noProof/>
                        </w:rPr>
                        <w:fldChar w:fldCharType="separate"/>
                      </w:r>
                      <w:r w:rsidR="00D27C09">
                        <w:rPr>
                          <w:noProof/>
                        </w:rPr>
                        <w:t>1</w:t>
                      </w:r>
                      <w:r w:rsidR="00780872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Auszug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aus</w:t>
                      </w:r>
                      <w:proofErr w:type="spellEnd"/>
                      <w:r>
                        <w:t xml:space="preserve"> dem </w:t>
                      </w:r>
                      <w:proofErr w:type="spellStart"/>
                      <w:r>
                        <w:t>Handbuch</w:t>
                      </w:r>
                      <w:proofErr w:type="spellEnd"/>
                      <w:r>
                        <w:t>, "</w:t>
                      </w:r>
                      <w:proofErr w:type="spellStart"/>
                      <w:r>
                        <w:t>Tastenkombinationen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für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Makroaufrufe</w:t>
                      </w:r>
                      <w:proofErr w:type="spellEnd"/>
                      <w:r>
                        <w:t>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2276">
        <w:rPr>
          <w:lang w:val="de-DE"/>
        </w:rPr>
        <w:br w:type="page"/>
      </w:r>
    </w:p>
    <w:p w14:paraId="5DB8F5B3" w14:textId="64DE919D" w:rsidR="001D431A" w:rsidRDefault="001D431A" w:rsidP="001D431A">
      <w:pPr>
        <w:pStyle w:val="berschrift2"/>
        <w:rPr>
          <w:lang w:val="de-DE"/>
        </w:rPr>
      </w:pPr>
      <w:r>
        <w:rPr>
          <w:lang w:val="de-DE"/>
        </w:rPr>
        <w:lastRenderedPageBreak/>
        <w:t>Aufgaben:</w:t>
      </w:r>
    </w:p>
    <w:p w14:paraId="4985234E" w14:textId="6C0EE311" w:rsidR="001D431A" w:rsidRDefault="001D431A" w:rsidP="001D431A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 xml:space="preserve">Definieren Sie ein Editormakro, das mit der Tastenkombination </w:t>
      </w:r>
      <w:r w:rsidRPr="001D431A">
        <w:rPr>
          <w:rStyle w:val="HTMLVorformatiertZchn"/>
        </w:rPr>
        <w:t>STRG+ALT+</w:t>
      </w:r>
      <w:r w:rsidR="00957171">
        <w:rPr>
          <w:rStyle w:val="HTMLVorformatiertZchn"/>
        </w:rPr>
        <w:t>B</w:t>
      </w:r>
      <w:r>
        <w:rPr>
          <w:lang w:val="de-DE"/>
        </w:rPr>
        <w:t xml:space="preserve"> aufgerufen wird und folgende Funktionalität umsetzt: Wechsel an den Beginn des Datensatzes, Umschalten in den </w:t>
      </w:r>
      <w:r w:rsidRPr="001D431A">
        <w:rPr>
          <w:rStyle w:val="HTMLVorformatiertZchn"/>
        </w:rPr>
        <w:t>INSERT MODE</w:t>
      </w:r>
      <w:r>
        <w:rPr>
          <w:lang w:val="de-DE"/>
        </w:rPr>
        <w:t xml:space="preserve"> und Einfügen einer </w:t>
      </w:r>
      <w:proofErr w:type="spellStart"/>
      <w:r>
        <w:rPr>
          <w:lang w:val="de-DE"/>
        </w:rPr>
        <w:t>Stringgruppe</w:t>
      </w:r>
      <w:proofErr w:type="spellEnd"/>
      <w:r>
        <w:rPr>
          <w:lang w:val="de-DE"/>
        </w:rPr>
        <w:t xml:space="preserve"> </w:t>
      </w:r>
      <w:proofErr w:type="spellStart"/>
      <w:r w:rsidRPr="001D431A">
        <w:rPr>
          <w:rStyle w:val="HTMLVorformatiertZchn"/>
        </w:rPr>
        <w:t>nb</w:t>
      </w:r>
      <w:proofErr w:type="spellEnd"/>
      <w:r>
        <w:rPr>
          <w:lang w:val="de-DE"/>
        </w:rPr>
        <w:t xml:space="preserve"> für ‚Jedes beliebige Zeichen außer Leerzeichen</w:t>
      </w:r>
      <w:r w:rsidR="003863CC">
        <w:rPr>
          <w:lang w:val="de-DE"/>
        </w:rPr>
        <w:t>‘</w:t>
      </w:r>
      <w:r>
        <w:rPr>
          <w:lang w:val="de-DE"/>
        </w:rPr>
        <w:t>.</w:t>
      </w:r>
    </w:p>
    <w:p w14:paraId="1298B75F" w14:textId="1AD15300" w:rsidR="001D431A" w:rsidRDefault="001D431A" w:rsidP="001D431A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 xml:space="preserve">Definieren Sie </w:t>
      </w:r>
      <w:r w:rsidR="00566093">
        <w:rPr>
          <w:lang w:val="de-DE"/>
        </w:rPr>
        <w:t>e</w:t>
      </w:r>
      <w:r>
        <w:rPr>
          <w:lang w:val="de-DE"/>
        </w:rPr>
        <w:t xml:space="preserve">in Editormakro, das mit der Tastenkombination </w:t>
      </w:r>
      <w:r w:rsidRPr="001D431A">
        <w:rPr>
          <w:rStyle w:val="HTMLVorformatiertZchn"/>
        </w:rPr>
        <w:t>STRG+ALT+I</w:t>
      </w:r>
      <w:r>
        <w:rPr>
          <w:lang w:val="de-DE"/>
        </w:rPr>
        <w:t xml:space="preserve"> aufgerufen wird und folgende Funktionalität umsetzt: Wechsel an den Beginn des Datensatzes, Einfügen von drei Leerzeichen (= auskommentieren von Parametern in parametergesteuerten Programmen), Wechsel in den nächsten Datensatz.</w:t>
      </w:r>
    </w:p>
    <w:p w14:paraId="7F672EAA" w14:textId="70F02790" w:rsidR="001D431A" w:rsidRDefault="001D431A" w:rsidP="001D431A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 xml:space="preserve">Definieren Sie </w:t>
      </w:r>
      <w:r w:rsidR="00566093">
        <w:rPr>
          <w:lang w:val="de-DE"/>
        </w:rPr>
        <w:t>e</w:t>
      </w:r>
      <w:r>
        <w:rPr>
          <w:lang w:val="de-DE"/>
        </w:rPr>
        <w:t xml:space="preserve">in Editormakro, das mit der Tastenkombination </w:t>
      </w:r>
      <w:r w:rsidRPr="001D431A">
        <w:rPr>
          <w:rStyle w:val="HTMLVorformatiertZchn"/>
        </w:rPr>
        <w:t>STRG+ALT+</w:t>
      </w:r>
      <w:r w:rsidR="003863CC">
        <w:rPr>
          <w:rStyle w:val="HTMLVorformatiertZchn"/>
        </w:rPr>
        <w:t>D</w:t>
      </w:r>
      <w:r>
        <w:rPr>
          <w:lang w:val="de-DE"/>
        </w:rPr>
        <w:t xml:space="preserve"> aufgerufen wird und folgende Funktionalität umsetzt: Wechsel an den Beginn des Datensatzes, Entfernen von drei Leerzeichen, Wechsel in den nächsten Datensatz (= Auskommentierung – s.o. – aufheben).</w:t>
      </w:r>
    </w:p>
    <w:p w14:paraId="58A48C37" w14:textId="56907042" w:rsidR="001D431A" w:rsidRDefault="001D431A" w:rsidP="001D431A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 xml:space="preserve">Definieren Sie </w:t>
      </w:r>
      <w:r w:rsidR="00566093">
        <w:rPr>
          <w:lang w:val="de-DE"/>
        </w:rPr>
        <w:t>e</w:t>
      </w:r>
      <w:r>
        <w:rPr>
          <w:lang w:val="de-DE"/>
        </w:rPr>
        <w:t xml:space="preserve">in Editormakro, das mit der Funktionstaste </w:t>
      </w:r>
      <w:r w:rsidRPr="001D431A">
        <w:rPr>
          <w:rStyle w:val="HTMLVorformatiertZchn"/>
        </w:rPr>
        <w:t>F16</w:t>
      </w:r>
      <w:r>
        <w:rPr>
          <w:lang w:val="de-DE"/>
        </w:rPr>
        <w:t xml:space="preserve"> aufgerufen wird und folgende Funktionalität umsetzt:</w:t>
      </w:r>
      <w:r w:rsidR="00957171">
        <w:rPr>
          <w:lang w:val="de-DE"/>
        </w:rPr>
        <w:t xml:space="preserve"> Ausführen der aktuell im Editor geöffneten Datei mit </w:t>
      </w:r>
      <w:r w:rsidR="00957171" w:rsidRPr="00957171">
        <w:rPr>
          <w:rStyle w:val="HTMLVorformatiertZchn"/>
        </w:rPr>
        <w:t>#TUE</w:t>
      </w:r>
      <w:r w:rsidR="00957171">
        <w:rPr>
          <w:lang w:val="de-DE"/>
        </w:rPr>
        <w:t>.</w:t>
      </w:r>
    </w:p>
    <w:p w14:paraId="76086481" w14:textId="7E2F8258" w:rsidR="00957171" w:rsidRPr="00957171" w:rsidRDefault="00957171" w:rsidP="00957171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 xml:space="preserve">Definieren Sie </w:t>
      </w:r>
      <w:r w:rsidR="00566093">
        <w:rPr>
          <w:lang w:val="de-DE"/>
        </w:rPr>
        <w:t>e</w:t>
      </w:r>
      <w:r>
        <w:rPr>
          <w:lang w:val="de-DE"/>
        </w:rPr>
        <w:t xml:space="preserve">in Editormakro, das mit der Funktionstaste </w:t>
      </w:r>
      <w:r w:rsidRPr="001D431A">
        <w:rPr>
          <w:rStyle w:val="HTMLVorformatiertZchn"/>
        </w:rPr>
        <w:t>F1</w:t>
      </w:r>
      <w:r>
        <w:rPr>
          <w:rStyle w:val="HTMLVorformatiertZchn"/>
        </w:rPr>
        <w:t>7</w:t>
      </w:r>
      <w:r>
        <w:rPr>
          <w:lang w:val="de-DE"/>
        </w:rPr>
        <w:t xml:space="preserve"> aufgerufen wird und folgende Funktionalität umsetzt: Ausführen der aktuell im Editor geöffneten Datei mit </w:t>
      </w:r>
      <w:r>
        <w:rPr>
          <w:rStyle w:val="HTMLVorformatiertZchn"/>
        </w:rPr>
        <w:t>#MAKRO</w:t>
      </w:r>
      <w:r>
        <w:rPr>
          <w:lang w:val="de-DE"/>
        </w:rPr>
        <w:t>.</w:t>
      </w:r>
    </w:p>
    <w:p w14:paraId="3496057B" w14:textId="6F3BA1BE" w:rsidR="00F91809" w:rsidRDefault="007F7C20" w:rsidP="00DD04D9">
      <w:pPr>
        <w:pStyle w:val="berschrift1"/>
        <w:rPr>
          <w:lang w:val="de-DE"/>
        </w:rPr>
      </w:pPr>
      <w:r>
        <w:rPr>
          <w:lang w:val="de-DE"/>
        </w:rPr>
        <w:t>Makros mit Abkürzungspunkt</w:t>
      </w:r>
      <w:r w:rsidR="00186D5D">
        <w:rPr>
          <w:lang w:val="de-DE"/>
        </w:rPr>
        <w:t xml:space="preserve"> (Punktmakros)</w:t>
      </w:r>
    </w:p>
    <w:p w14:paraId="5EA67280" w14:textId="3D74B811" w:rsidR="00F91809" w:rsidRDefault="00B010EA" w:rsidP="00B010EA">
      <w:pPr>
        <w:rPr>
          <w:lang w:val="de-DE"/>
        </w:rPr>
      </w:pPr>
      <w:r>
        <w:rPr>
          <w:lang w:val="de-DE"/>
        </w:rPr>
        <w:t>P</w:t>
      </w:r>
      <w:r w:rsidRPr="00B010EA">
        <w:rPr>
          <w:lang w:val="de-DE"/>
        </w:rPr>
        <w:t>unktmakros sind eine spezielle Art der</w:t>
      </w:r>
      <w:r>
        <w:rPr>
          <w:lang w:val="de-DE"/>
        </w:rPr>
        <w:t xml:space="preserve"> </w:t>
      </w:r>
      <w:proofErr w:type="gramStart"/>
      <w:r w:rsidRPr="00B010EA">
        <w:rPr>
          <w:lang w:val="de-DE"/>
        </w:rPr>
        <w:t>Editormakros ,</w:t>
      </w:r>
      <w:proofErr w:type="gramEnd"/>
      <w:r w:rsidRPr="00B010EA">
        <w:rPr>
          <w:lang w:val="de-DE"/>
        </w:rPr>
        <w:t xml:space="preserve"> die z.B. genutzt werden</w:t>
      </w:r>
      <w:r>
        <w:rPr>
          <w:lang w:val="de-DE"/>
        </w:rPr>
        <w:t xml:space="preserve"> </w:t>
      </w:r>
      <w:r w:rsidRPr="00B010EA">
        <w:rPr>
          <w:lang w:val="de-DE"/>
        </w:rPr>
        <w:t>können, um Abkürzungen aufzulösen, Textbausteine oder sonstige Textteile (z.B.</w:t>
      </w:r>
      <w:r>
        <w:rPr>
          <w:lang w:val="de-DE"/>
        </w:rPr>
        <w:t xml:space="preserve"> </w:t>
      </w:r>
      <w:proofErr w:type="spellStart"/>
      <w:r w:rsidRPr="00B010EA">
        <w:rPr>
          <w:lang w:val="de-DE"/>
        </w:rPr>
        <w:t>Codesnippets</w:t>
      </w:r>
      <w:proofErr w:type="spellEnd"/>
      <w:r w:rsidRPr="00B010EA">
        <w:rPr>
          <w:lang w:val="de-DE"/>
        </w:rPr>
        <w:t xml:space="preserve">, Kommandofolgen usw.) an der Cursor-Position einzufügen. Zur Vermeidung von manuellen Tippfehlern, </w:t>
      </w:r>
      <w:r w:rsidR="00566093">
        <w:rPr>
          <w:lang w:val="de-DE"/>
        </w:rPr>
        <w:t>zur Beschleunigung von sich wiederholenden</w:t>
      </w:r>
      <w:r w:rsidRPr="00B010EA">
        <w:rPr>
          <w:lang w:val="de-DE"/>
        </w:rPr>
        <w:t xml:space="preserve"> Eingaben oder auch dem regelmäßigen Aufbau komplexerer Kommandofolgen beim Programmieren ist diese Möglichkeit sehr nützlich:</w:t>
      </w:r>
    </w:p>
    <w:p w14:paraId="1AEF19D3" w14:textId="3B1DF63D" w:rsidR="00B010EA" w:rsidRDefault="00B010EA" w:rsidP="00B010EA">
      <w:pPr>
        <w:pStyle w:val="Listenabsatz"/>
        <w:numPr>
          <w:ilvl w:val="0"/>
          <w:numId w:val="3"/>
        </w:numPr>
        <w:rPr>
          <w:lang w:val="de-DE"/>
        </w:rPr>
      </w:pPr>
      <w:r w:rsidRPr="00B010EA">
        <w:rPr>
          <w:lang w:val="de-DE"/>
        </w:rPr>
        <w:t>Definiert werden die Punktmakros mit einer Anweisung nach dem Muster</w:t>
      </w:r>
      <w:r>
        <w:rPr>
          <w:lang w:val="de-DE"/>
        </w:rPr>
        <w:t>:</w:t>
      </w:r>
      <w:r>
        <w:rPr>
          <w:rStyle w:val="Funotenzeichen"/>
          <w:lang w:val="de-DE"/>
        </w:rPr>
        <w:footnoteReference w:id="3"/>
      </w:r>
      <w:r>
        <w:rPr>
          <w:lang w:val="de-DE"/>
        </w:rPr>
        <w:t xml:space="preserve"> </w:t>
      </w:r>
      <w:proofErr w:type="spellStart"/>
      <w:proofErr w:type="gramStart"/>
      <w:r w:rsidRPr="00B010EA">
        <w:rPr>
          <w:rStyle w:val="HTMLVorformatiertZchn"/>
        </w:rPr>
        <w:t>Y,komm</w:t>
      </w:r>
      <w:proofErr w:type="spellEnd"/>
      <w:r w:rsidRPr="00B010EA">
        <w:rPr>
          <w:rStyle w:val="HTMLVorformatiertZchn"/>
        </w:rPr>
        <w:t>.</w:t>
      </w:r>
      <w:proofErr w:type="gramEnd"/>
      <w:r w:rsidRPr="00B010EA">
        <w:rPr>
          <w:rStyle w:val="HTMLVorformatiertZchn"/>
        </w:rPr>
        <w:t>=INS:“&lt;</w:t>
      </w:r>
      <w:proofErr w:type="spellStart"/>
      <w:r w:rsidRPr="00B010EA">
        <w:rPr>
          <w:rStyle w:val="HTMLVorformatiertZchn"/>
        </w:rPr>
        <w:t>kommentar</w:t>
      </w:r>
      <w:proofErr w:type="spellEnd"/>
      <w:r w:rsidRPr="00B010EA">
        <w:rPr>
          <w:rStyle w:val="HTMLVorformatiertZchn"/>
        </w:rPr>
        <w:t>&gt;&lt;/</w:t>
      </w:r>
      <w:proofErr w:type="spellStart"/>
      <w:r w:rsidRPr="00B010EA">
        <w:rPr>
          <w:rStyle w:val="HTMLVorformatiertZchn"/>
        </w:rPr>
        <w:t>kommentar</w:t>
      </w:r>
      <w:proofErr w:type="spellEnd"/>
      <w:r w:rsidRPr="00B010EA">
        <w:rPr>
          <w:rStyle w:val="HTMLVorformatiertZchn"/>
        </w:rPr>
        <w:t>&gt;“,12*CUR_LE</w:t>
      </w:r>
    </w:p>
    <w:p w14:paraId="077C6418" w14:textId="08E14EAA" w:rsidR="00B010EA" w:rsidRDefault="00B010EA" w:rsidP="00B010EA">
      <w:pPr>
        <w:pStyle w:val="Listenabsatz"/>
        <w:numPr>
          <w:ilvl w:val="0"/>
          <w:numId w:val="3"/>
        </w:numPr>
        <w:rPr>
          <w:lang w:val="de-DE"/>
        </w:rPr>
      </w:pPr>
      <w:r w:rsidRPr="00B010EA">
        <w:rPr>
          <w:lang w:val="de-DE"/>
        </w:rPr>
        <w:t xml:space="preserve">Zum Aufruf des Punktmakros wird an der passenden Stelle im Textfeld die Zeichenfolge „komm“ eingegeben oder aufgesucht, der Cursor im oder nach dem Wort platziert und die Tastenkombination </w:t>
      </w:r>
      <w:r w:rsidRPr="00B010EA">
        <w:rPr>
          <w:rStyle w:val="HTMLVorformatiertZchn"/>
          <w:lang w:val="de-DE"/>
        </w:rPr>
        <w:t>ALT+P</w:t>
      </w:r>
      <w:r w:rsidRPr="00B010EA">
        <w:rPr>
          <w:lang w:val="de-DE"/>
        </w:rPr>
        <w:t xml:space="preserve"> gedrückt. Daraufhin wird </w:t>
      </w:r>
      <w:r>
        <w:rPr>
          <w:lang w:val="de-DE"/>
        </w:rPr>
        <w:t>„komm“</w:t>
      </w:r>
      <w:r w:rsidRPr="00B010EA">
        <w:rPr>
          <w:lang w:val="de-DE"/>
        </w:rPr>
        <w:t xml:space="preserve"> zu</w:t>
      </w:r>
      <w:r>
        <w:rPr>
          <w:lang w:val="de-DE"/>
        </w:rPr>
        <w:t xml:space="preserve"> „</w:t>
      </w:r>
      <w:r w:rsidRPr="00B010EA">
        <w:rPr>
          <w:rStyle w:val="HTMLVorformatiertZchn"/>
        </w:rPr>
        <w:t>&lt;</w:t>
      </w:r>
      <w:proofErr w:type="spellStart"/>
      <w:r w:rsidRPr="00B010EA">
        <w:rPr>
          <w:rStyle w:val="HTMLVorformatiertZchn"/>
        </w:rPr>
        <w:t>kommentar</w:t>
      </w:r>
      <w:proofErr w:type="spellEnd"/>
      <w:r w:rsidRPr="00B010EA">
        <w:rPr>
          <w:rStyle w:val="HTMLVorformatiertZchn"/>
        </w:rPr>
        <w:t>&gt;&lt;/</w:t>
      </w:r>
      <w:proofErr w:type="spellStart"/>
      <w:r w:rsidRPr="00B010EA">
        <w:rPr>
          <w:rStyle w:val="HTMLVorformatiertZchn"/>
        </w:rPr>
        <w:t>kommentar</w:t>
      </w:r>
      <w:proofErr w:type="spellEnd"/>
      <w:r w:rsidRPr="00B010EA">
        <w:rPr>
          <w:rStyle w:val="HTMLVorformatiertZchn"/>
        </w:rPr>
        <w:t>&gt;“</w:t>
      </w:r>
      <w:r>
        <w:rPr>
          <w:lang w:val="de-DE"/>
        </w:rPr>
        <w:t xml:space="preserve"> </w:t>
      </w:r>
      <w:r w:rsidRPr="00B010EA">
        <w:rPr>
          <w:lang w:val="de-DE"/>
        </w:rPr>
        <w:t>aufgelöst</w:t>
      </w:r>
      <w:r>
        <w:rPr>
          <w:lang w:val="de-DE"/>
        </w:rPr>
        <w:t xml:space="preserve"> und der Cursor in der Mitte platziert, so dass unmittelbar ein Eintrag vorgenommen werden kann.</w:t>
      </w:r>
    </w:p>
    <w:p w14:paraId="46937F7D" w14:textId="54056682" w:rsidR="00B010EA" w:rsidRPr="00B010EA" w:rsidRDefault="00B010EA" w:rsidP="00B010EA">
      <w:pPr>
        <w:pStyle w:val="Listenabsatz"/>
        <w:numPr>
          <w:ilvl w:val="0"/>
          <w:numId w:val="3"/>
        </w:numPr>
        <w:rPr>
          <w:rStyle w:val="HTMLVorformatiertZchn"/>
          <w:rFonts w:ascii="Futura Bk BT" w:hAnsi="Futura Bk BT"/>
          <w:szCs w:val="17"/>
          <w:lang w:val="de-DE"/>
        </w:rPr>
      </w:pPr>
      <w:r>
        <w:rPr>
          <w:lang w:val="de-DE"/>
        </w:rPr>
        <w:t>Bsp. 2</w:t>
      </w:r>
      <w:r w:rsidR="001A3E64">
        <w:rPr>
          <w:lang w:val="de-DE"/>
        </w:rPr>
        <w:t>)</w:t>
      </w:r>
      <w:r>
        <w:rPr>
          <w:lang w:val="de-DE"/>
        </w:rPr>
        <w:t xml:space="preserve"> HTML-/XML-Kommentar: </w:t>
      </w:r>
      <w:r>
        <w:rPr>
          <w:lang w:val="de-DE"/>
        </w:rPr>
        <w:br/>
      </w:r>
      <w:proofErr w:type="spellStart"/>
      <w:proofErr w:type="gramStart"/>
      <w:r w:rsidRPr="00B010EA">
        <w:rPr>
          <w:rStyle w:val="HTMLVorformatiertZchn"/>
        </w:rPr>
        <w:t>Y,ko</w:t>
      </w:r>
      <w:proofErr w:type="spellEnd"/>
      <w:proofErr w:type="gramEnd"/>
      <w:r w:rsidRPr="00B010EA">
        <w:rPr>
          <w:rStyle w:val="HTMLVorformatiertZchn"/>
        </w:rPr>
        <w:t>.=INS:“&lt;!-- --&gt;“,3*CUR_LE</w:t>
      </w:r>
    </w:p>
    <w:p w14:paraId="766E8067" w14:textId="323E037E" w:rsidR="001A3E64" w:rsidRDefault="001A3E64" w:rsidP="001A3E6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lastRenderedPageBreak/>
        <w:t xml:space="preserve">Bsp. 3) Rahmen für ein </w:t>
      </w:r>
      <w:r w:rsidRPr="001A3E64">
        <w:rPr>
          <w:rStyle w:val="HTMLVorformatiertZchn"/>
        </w:rPr>
        <w:t>#</w:t>
      </w:r>
      <w:r w:rsidRPr="001F5AF2">
        <w:rPr>
          <w:rStyle w:val="HTMLVorformatiertZchn"/>
        </w:rPr>
        <w:t>VERGLEICHE</w:t>
      </w:r>
      <w:r>
        <w:rPr>
          <w:lang w:val="de-DE"/>
        </w:rPr>
        <w:t>:</w:t>
      </w:r>
      <w:r>
        <w:rPr>
          <w:lang w:val="de-DE"/>
        </w:rPr>
        <w:br/>
      </w:r>
      <w:r w:rsidR="00185C9C" w:rsidRPr="00185C9C">
        <w:rPr>
          <w:rStyle w:val="HTMLVorformatiertZchn"/>
          <w:lang w:val="de-DE"/>
        </w:rPr>
        <w:t>Y,VGL.=BEG_REC,INS:"#DE,,*",SPLIT,"VA = ",SPLIT,"VB = ",SPLIT,"*EOF",SPLIT,"#AN,&lt;VA&gt;'&lt;VB&gt;",SPLIT,"#DA,prt001,FR=-",SPLIT,"#VE,&lt;VA&gt;,&lt;VB&gt;,MO=w,LO=+,PR=prt001",SPLIT,"#DR,prt001,WIN-10,+",SPLIT,"#DA,prt001.txt,FDF-AP",SPLIT,"#U,prt001,prt001.txt,CO=ANSI,LO=+",SPLIT,"#+Ergebnisausgabe vgl. prt001.txt"</w:t>
      </w:r>
      <w:r w:rsidR="00185C9C">
        <w:rPr>
          <w:rStyle w:val="Funotenzeichen"/>
          <w:rFonts w:ascii="Consolas" w:hAnsi="Consolas"/>
          <w:sz w:val="20"/>
          <w:szCs w:val="20"/>
          <w:lang w:val="de-DE"/>
        </w:rPr>
        <w:footnoteReference w:id="4"/>
      </w:r>
    </w:p>
    <w:p w14:paraId="3DC26206" w14:textId="2B33CDA7" w:rsidR="001A3E64" w:rsidRDefault="001A3E64" w:rsidP="001A3E64">
      <w:pPr>
        <w:pStyle w:val="Listenabsatz"/>
        <w:numPr>
          <w:ilvl w:val="0"/>
          <w:numId w:val="3"/>
        </w:numPr>
        <w:rPr>
          <w:lang w:val="de-DE"/>
        </w:rPr>
      </w:pPr>
      <w:r w:rsidRPr="001A3E64">
        <w:rPr>
          <w:lang w:val="de-DE"/>
        </w:rPr>
        <w:t xml:space="preserve">Mit </w:t>
      </w:r>
      <w:r w:rsidRPr="001A3E64">
        <w:rPr>
          <w:rStyle w:val="HTMLVorformatiertZchn"/>
          <w:lang w:val="de-DE"/>
        </w:rPr>
        <w:t>ALT+Y</w:t>
      </w:r>
      <w:r w:rsidRPr="001A3E64">
        <w:rPr>
          <w:lang w:val="de-DE"/>
        </w:rPr>
        <w:t xml:space="preserve"> kann man sich alle definierten Punktmakros anzeigen lassen. Wählt man durch Anklicken mit der linken Maustaste oder mit den Pfeiltasten und </w:t>
      </w:r>
      <w:r w:rsidRPr="001A3E64">
        <w:rPr>
          <w:rStyle w:val="HTMLVorformatiertZchn"/>
          <w:lang w:val="de-DE"/>
        </w:rPr>
        <w:t>RETURN</w:t>
      </w:r>
      <w:r w:rsidRPr="001A3E64">
        <w:rPr>
          <w:lang w:val="de-DE"/>
        </w:rPr>
        <w:t xml:space="preserve"> das beispielsweise definierte Makro </w:t>
      </w:r>
      <w:r>
        <w:rPr>
          <w:lang w:val="de-DE"/>
        </w:rPr>
        <w:t>„</w:t>
      </w:r>
      <w:r w:rsidRPr="001A3E64">
        <w:rPr>
          <w:rStyle w:val="HTMLVorformatiertZchn"/>
        </w:rPr>
        <w:t>ko.</w:t>
      </w:r>
      <w:r>
        <w:rPr>
          <w:lang w:val="de-DE"/>
        </w:rPr>
        <w:t>“</w:t>
      </w:r>
      <w:r w:rsidRPr="001A3E64">
        <w:rPr>
          <w:lang w:val="de-DE"/>
        </w:rPr>
        <w:t xml:space="preserve"> aus, so wird das</w:t>
      </w:r>
      <w:r>
        <w:rPr>
          <w:lang w:val="de-DE"/>
        </w:rPr>
        <w:t xml:space="preserve"> </w:t>
      </w:r>
      <w:r w:rsidRPr="001A3E64">
        <w:rPr>
          <w:lang w:val="de-DE"/>
        </w:rPr>
        <w:t>oben geschilderte Makro ausgeführt</w:t>
      </w:r>
      <w:r>
        <w:rPr>
          <w:lang w:val="de-DE"/>
        </w:rPr>
        <w:t>.</w:t>
      </w:r>
    </w:p>
    <w:p w14:paraId="7D6543ED" w14:textId="335DABCD" w:rsidR="001F5AF2" w:rsidRDefault="001F5AF2" w:rsidP="001F5AF2">
      <w:pPr>
        <w:pStyle w:val="berschrift1"/>
        <w:rPr>
          <w:lang w:val="de-DE"/>
        </w:rPr>
      </w:pPr>
      <w:r>
        <w:rPr>
          <w:lang w:val="de-DE"/>
        </w:rPr>
        <w:t>Einfache Makroleisten</w:t>
      </w:r>
    </w:p>
    <w:p w14:paraId="2B9494EA" w14:textId="7F47B63F" w:rsidR="001F5AF2" w:rsidRDefault="001F5AF2" w:rsidP="001F5AF2">
      <w:pPr>
        <w:rPr>
          <w:lang w:val="de-DE"/>
        </w:rPr>
      </w:pPr>
      <w:r w:rsidRPr="001F5AF2">
        <w:rPr>
          <w:lang w:val="de-DE"/>
        </w:rPr>
        <w:t>Auch wenn in der Standardeinstellung keine Menüleisten im TUSTEP-Editor angezeigt</w:t>
      </w:r>
      <w:r>
        <w:rPr>
          <w:lang w:val="de-DE"/>
        </w:rPr>
        <w:t xml:space="preserve"> </w:t>
      </w:r>
      <w:r w:rsidRPr="001F5AF2">
        <w:rPr>
          <w:lang w:val="de-DE"/>
        </w:rPr>
        <w:t>werden, kann der Benutzer zwei Menüleisten</w:t>
      </w:r>
      <w:r>
        <w:rPr>
          <w:lang w:val="de-DE"/>
        </w:rPr>
        <w:t xml:space="preserve"> (= Makroleisten)</w:t>
      </w:r>
      <w:r w:rsidRPr="001F5AF2">
        <w:rPr>
          <w:lang w:val="de-DE"/>
        </w:rPr>
        <w:t xml:space="preserve"> nach eigenen Bedürfnissen konfigurieren</w:t>
      </w:r>
      <w:r>
        <w:rPr>
          <w:lang w:val="de-DE"/>
        </w:rPr>
        <w:t xml:space="preserve"> </w:t>
      </w:r>
      <w:r w:rsidRPr="001F5AF2">
        <w:rPr>
          <w:lang w:val="de-DE"/>
        </w:rPr>
        <w:t xml:space="preserve">und mithilfe einer Konfigurationsdatei oder der Datei </w:t>
      </w:r>
      <w:r w:rsidRPr="001F5AF2">
        <w:rPr>
          <w:rStyle w:val="HTMLVorformatiertZchn"/>
          <w:lang w:val="de-DE"/>
        </w:rPr>
        <w:t>TUSTEP.INI</w:t>
      </w:r>
      <w:r w:rsidRPr="001F5AF2">
        <w:rPr>
          <w:lang w:val="de-DE"/>
        </w:rPr>
        <w:t xml:space="preserve"> in den Editor integrieren. Diese können für diverse Aufgaben genutzt werden, z.B. zum Einfügen von</w:t>
      </w:r>
      <w:r>
        <w:rPr>
          <w:lang w:val="de-DE"/>
        </w:rPr>
        <w:t xml:space="preserve"> </w:t>
      </w:r>
      <w:r w:rsidRPr="001F5AF2">
        <w:rPr>
          <w:lang w:val="de-DE"/>
        </w:rPr>
        <w:t>Textbausteinen oder Code Snippets, als subsidiäre Buttons für die Eingabe komplexer</w:t>
      </w:r>
      <w:r>
        <w:rPr>
          <w:lang w:val="de-DE"/>
        </w:rPr>
        <w:t xml:space="preserve"> </w:t>
      </w:r>
      <w:r w:rsidRPr="001F5AF2">
        <w:rPr>
          <w:lang w:val="de-DE"/>
        </w:rPr>
        <w:t>Anweisungsfolgen, für die Änderung von Einstellungen für unterschiedliche Aufgaben</w:t>
      </w:r>
      <w:r>
        <w:rPr>
          <w:lang w:val="de-DE"/>
        </w:rPr>
        <w:t xml:space="preserve"> </w:t>
      </w:r>
      <w:r w:rsidRPr="001F5AF2">
        <w:rPr>
          <w:lang w:val="de-DE"/>
        </w:rPr>
        <w:t>(</w:t>
      </w:r>
      <w:proofErr w:type="spellStart"/>
      <w:r w:rsidRPr="001F5AF2">
        <w:rPr>
          <w:lang w:val="de-DE"/>
        </w:rPr>
        <w:t>Colorierung</w:t>
      </w:r>
      <w:proofErr w:type="spellEnd"/>
      <w:r w:rsidRPr="001F5AF2">
        <w:rPr>
          <w:lang w:val="de-DE"/>
        </w:rPr>
        <w:t>, Funktionstasten) oder für den Aufruf externer Dokumente (TUSTEP</w:t>
      </w:r>
      <w:r>
        <w:rPr>
          <w:lang w:val="de-DE"/>
        </w:rPr>
        <w:t>-</w:t>
      </w:r>
      <w:r w:rsidRPr="001F5AF2">
        <w:rPr>
          <w:lang w:val="de-DE"/>
        </w:rPr>
        <w:t>Beschreibungen) oder Webseiten.</w:t>
      </w:r>
    </w:p>
    <w:p w14:paraId="7D2787E4" w14:textId="2D408A72" w:rsidR="001F5AF2" w:rsidRDefault="001F5AF2" w:rsidP="001F5AF2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Anlegen einer permanenten Datei für die Definition der Makroleiste (</w:t>
      </w:r>
      <w:r w:rsidRPr="001F5AF2">
        <w:rPr>
          <w:rStyle w:val="HTMLVorformatiertZchn"/>
        </w:rPr>
        <w:t>#</w:t>
      </w:r>
      <w:proofErr w:type="gramStart"/>
      <w:r w:rsidRPr="001F5AF2">
        <w:rPr>
          <w:rStyle w:val="HTMLVorformatiertZchn"/>
        </w:rPr>
        <w:t>DA,ml_def1.tf</w:t>
      </w:r>
      <w:proofErr w:type="gramEnd"/>
      <w:r w:rsidRPr="001F5AF2">
        <w:rPr>
          <w:rStyle w:val="HTMLVorformatiertZchn"/>
        </w:rPr>
        <w:t>,SEQ-AP</w:t>
      </w:r>
      <w:r>
        <w:rPr>
          <w:lang w:val="de-DE"/>
        </w:rPr>
        <w:t>)</w:t>
      </w:r>
    </w:p>
    <w:p w14:paraId="05CBF4E7" w14:textId="25B70EB7" w:rsidR="001F5AF2" w:rsidRDefault="001F5AF2" w:rsidP="001F5AF2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Konfiguration </w:t>
      </w:r>
      <w:r w:rsidR="00F7126D">
        <w:rPr>
          <w:lang w:val="de-DE"/>
        </w:rPr>
        <w:t xml:space="preserve">einer Makroleiste mit </w:t>
      </w:r>
      <w:r w:rsidR="001959E5">
        <w:rPr>
          <w:lang w:val="de-DE"/>
        </w:rPr>
        <w:t>drei</w:t>
      </w:r>
      <w:r w:rsidR="00F7126D">
        <w:rPr>
          <w:lang w:val="de-DE"/>
        </w:rPr>
        <w:t xml:space="preserve"> Schaltflächen „</w:t>
      </w:r>
      <w:proofErr w:type="spellStart"/>
      <w:r w:rsidR="001959E5">
        <w:rPr>
          <w:rStyle w:val="HTMLVorformatiertZchn"/>
        </w:rPr>
        <w:t>Handbuch</w:t>
      </w:r>
      <w:proofErr w:type="spellEnd"/>
      <w:r w:rsidR="001959E5">
        <w:rPr>
          <w:rStyle w:val="HTMLVorformatiertZchn"/>
        </w:rPr>
        <w:t xml:space="preserve"> </w:t>
      </w:r>
      <w:proofErr w:type="spellStart"/>
      <w:r w:rsidR="001959E5">
        <w:rPr>
          <w:rStyle w:val="HTMLVorformatiertZchn"/>
        </w:rPr>
        <w:t>aufrufen</w:t>
      </w:r>
      <w:proofErr w:type="spellEnd"/>
      <w:r w:rsidR="00F7126D">
        <w:rPr>
          <w:lang w:val="de-DE"/>
        </w:rPr>
        <w:t>“</w:t>
      </w:r>
      <w:r w:rsidR="001959E5">
        <w:rPr>
          <w:lang w:val="de-DE"/>
        </w:rPr>
        <w:t>, „</w:t>
      </w:r>
      <w:r w:rsidR="001959E5">
        <w:rPr>
          <w:rStyle w:val="HTMLVorformatiertZchn"/>
        </w:rPr>
        <w:t>ITUG</w:t>
      </w:r>
      <w:r w:rsidR="001E6976">
        <w:rPr>
          <w:rStyle w:val="HTMLVorformatiertZchn"/>
        </w:rPr>
        <w:t>.de</w:t>
      </w:r>
      <w:r w:rsidR="001959E5" w:rsidRPr="001959E5">
        <w:rPr>
          <w:rStyle w:val="HTMLVorformatiertZchn"/>
        </w:rPr>
        <w:t xml:space="preserve"> </w:t>
      </w:r>
      <w:proofErr w:type="spellStart"/>
      <w:r w:rsidR="001959E5" w:rsidRPr="001959E5">
        <w:rPr>
          <w:rStyle w:val="HTMLVorformatiertZchn"/>
        </w:rPr>
        <w:t>aufrufen</w:t>
      </w:r>
      <w:proofErr w:type="spellEnd"/>
      <w:r w:rsidR="001959E5">
        <w:rPr>
          <w:lang w:val="de-DE"/>
        </w:rPr>
        <w:t>“</w:t>
      </w:r>
      <w:r w:rsidR="00F7126D">
        <w:rPr>
          <w:lang w:val="de-DE"/>
        </w:rPr>
        <w:t xml:space="preserve"> und „</w:t>
      </w:r>
      <w:proofErr w:type="spellStart"/>
      <w:r w:rsidR="001959E5">
        <w:rPr>
          <w:rStyle w:val="HTMLVorformatiertZchn"/>
        </w:rPr>
        <w:t>Dateimanager</w:t>
      </w:r>
      <w:proofErr w:type="spellEnd"/>
      <w:r w:rsidR="001959E5">
        <w:rPr>
          <w:rStyle w:val="HTMLVorformatiertZchn"/>
        </w:rPr>
        <w:t xml:space="preserve"> </w:t>
      </w:r>
      <w:proofErr w:type="spellStart"/>
      <w:r w:rsidR="001959E5">
        <w:rPr>
          <w:rStyle w:val="HTMLVorformatiertZchn"/>
        </w:rPr>
        <w:t>aufrufen</w:t>
      </w:r>
      <w:proofErr w:type="spellEnd"/>
      <w:r w:rsidR="00F7126D">
        <w:rPr>
          <w:lang w:val="de-DE"/>
        </w:rPr>
        <w:t>“</w:t>
      </w:r>
      <w:r w:rsidR="001959E5">
        <w:rPr>
          <w:lang w:val="de-DE"/>
        </w:rPr>
        <w:t>:</w:t>
      </w:r>
    </w:p>
    <w:p w14:paraId="02E2A0E8" w14:textId="5A0D3FA5" w:rsidR="001959E5" w:rsidRPr="001959E5" w:rsidRDefault="001959E5" w:rsidP="001959E5">
      <w:pPr>
        <w:pStyle w:val="HTMLVorformatiert"/>
        <w:rPr>
          <w:lang w:val="de-DE"/>
        </w:rPr>
      </w:pPr>
      <w:r w:rsidRPr="001959E5">
        <w:rPr>
          <w:lang w:val="de-DE"/>
        </w:rPr>
        <w:t xml:space="preserve">= Definition der Felder </w:t>
      </w:r>
      <w:proofErr w:type="gramStart"/>
      <w:r w:rsidRPr="001959E5">
        <w:rPr>
          <w:lang w:val="de-DE"/>
        </w:rPr>
        <w:t>HBUCH ,</w:t>
      </w:r>
      <w:proofErr w:type="gramEnd"/>
      <w:r w:rsidRPr="001959E5">
        <w:rPr>
          <w:lang w:val="de-DE"/>
        </w:rPr>
        <w:t xml:space="preserve"> </w:t>
      </w:r>
      <w:r w:rsidR="00D820D0">
        <w:rPr>
          <w:lang w:val="de-DE"/>
        </w:rPr>
        <w:t>ITUG</w:t>
      </w:r>
      <w:r w:rsidRPr="001959E5">
        <w:rPr>
          <w:lang w:val="de-DE"/>
        </w:rPr>
        <w:t xml:space="preserve"> </w:t>
      </w:r>
    </w:p>
    <w:p w14:paraId="4B43A279" w14:textId="77777777" w:rsidR="001959E5" w:rsidRPr="001959E5" w:rsidRDefault="001959E5" w:rsidP="001959E5">
      <w:pPr>
        <w:pStyle w:val="HTMLVorformatiert"/>
        <w:rPr>
          <w:lang w:val="de-DE"/>
        </w:rPr>
      </w:pPr>
      <w:r w:rsidRPr="001959E5">
        <w:rPr>
          <w:lang w:val="de-DE"/>
        </w:rPr>
        <w:t xml:space="preserve">= und </w:t>
      </w:r>
      <w:proofErr w:type="gramStart"/>
      <w:r w:rsidRPr="001959E5">
        <w:rPr>
          <w:lang w:val="de-DE"/>
        </w:rPr>
        <w:t>DMANAGER ,</w:t>
      </w:r>
      <w:proofErr w:type="gramEnd"/>
      <w:r w:rsidRPr="001959E5">
        <w:rPr>
          <w:lang w:val="de-DE"/>
        </w:rPr>
        <w:t xml:space="preserve"> die gem. Syntax einen obligatorischen</w:t>
      </w:r>
    </w:p>
    <w:p w14:paraId="7CBCCCA7" w14:textId="77777777" w:rsidR="001959E5" w:rsidRPr="001959E5" w:rsidRDefault="001959E5" w:rsidP="001959E5">
      <w:pPr>
        <w:pStyle w:val="HTMLVorformatiert"/>
        <w:rPr>
          <w:lang w:val="de-DE"/>
        </w:rPr>
      </w:pPr>
      <w:r w:rsidRPr="001959E5">
        <w:rPr>
          <w:lang w:val="de-DE"/>
        </w:rPr>
        <w:t>= Hilfstext enthalten müssen</w:t>
      </w:r>
    </w:p>
    <w:p w14:paraId="250807C2" w14:textId="4EBC2023" w:rsidR="001959E5" w:rsidRPr="001959E5" w:rsidRDefault="001959E5" w:rsidP="001959E5">
      <w:pPr>
        <w:pStyle w:val="HTMLVorformatiert"/>
        <w:rPr>
          <w:lang w:val="de-DE"/>
        </w:rPr>
      </w:pPr>
      <w:proofErr w:type="gramStart"/>
      <w:r w:rsidRPr="001959E5">
        <w:rPr>
          <w:lang w:val="de-DE"/>
        </w:rPr>
        <w:t>Y,*</w:t>
      </w:r>
      <w:proofErr w:type="gramEnd"/>
      <w:r w:rsidRPr="001959E5">
        <w:rPr>
          <w:lang w:val="de-DE"/>
        </w:rPr>
        <w:t>=@HBUCH:"",@</w:t>
      </w:r>
      <w:r w:rsidR="00D820D0">
        <w:rPr>
          <w:lang w:val="de-DE"/>
        </w:rPr>
        <w:t>ITUG</w:t>
      </w:r>
      <w:r w:rsidRPr="001959E5">
        <w:rPr>
          <w:lang w:val="de-DE"/>
        </w:rPr>
        <w:t>:"",@DMANAGER:""</w:t>
      </w:r>
    </w:p>
    <w:p w14:paraId="401E6C3A" w14:textId="77777777" w:rsidR="001959E5" w:rsidRPr="001959E5" w:rsidRDefault="001959E5" w:rsidP="001959E5">
      <w:pPr>
        <w:pStyle w:val="HTMLVorformatiert"/>
        <w:rPr>
          <w:lang w:val="de-DE"/>
        </w:rPr>
      </w:pPr>
      <w:r w:rsidRPr="001959E5">
        <w:rPr>
          <w:lang w:val="de-DE"/>
        </w:rPr>
        <w:t>= innerhalb von Definitionsdateien sind Kommentarzeilen</w:t>
      </w:r>
    </w:p>
    <w:p w14:paraId="6A2AC33C" w14:textId="77777777" w:rsidR="001959E5" w:rsidRPr="001959E5" w:rsidRDefault="001959E5" w:rsidP="001959E5">
      <w:pPr>
        <w:pStyle w:val="HTMLVorformatiert"/>
        <w:rPr>
          <w:lang w:val="de-DE"/>
        </w:rPr>
      </w:pPr>
      <w:r w:rsidRPr="001959E5">
        <w:rPr>
          <w:lang w:val="de-DE"/>
        </w:rPr>
        <w:t>= wie in dieser Zeile per "=" zu kennzeichnen</w:t>
      </w:r>
    </w:p>
    <w:p w14:paraId="0590D0A8" w14:textId="77777777" w:rsidR="001959E5" w:rsidRPr="001959E5" w:rsidRDefault="001959E5" w:rsidP="001959E5">
      <w:pPr>
        <w:pStyle w:val="HTMLVorformatiert"/>
        <w:rPr>
          <w:lang w:val="de-DE"/>
        </w:rPr>
      </w:pPr>
      <w:r w:rsidRPr="001959E5">
        <w:rPr>
          <w:lang w:val="de-DE"/>
        </w:rPr>
        <w:t>= Beschriftung der Makrofelder:</w:t>
      </w:r>
    </w:p>
    <w:p w14:paraId="1FA17A2D" w14:textId="77777777" w:rsidR="001959E5" w:rsidRPr="001959E5" w:rsidRDefault="001959E5" w:rsidP="001959E5">
      <w:pPr>
        <w:pStyle w:val="HTMLVorformatiert"/>
        <w:rPr>
          <w:lang w:val="de-DE"/>
        </w:rPr>
      </w:pPr>
      <w:proofErr w:type="gramStart"/>
      <w:r w:rsidRPr="001959E5">
        <w:rPr>
          <w:lang w:val="de-DE"/>
        </w:rPr>
        <w:t>Y,@</w:t>
      </w:r>
      <w:proofErr w:type="gramEnd"/>
      <w:r w:rsidRPr="001959E5">
        <w:rPr>
          <w:lang w:val="de-DE"/>
        </w:rPr>
        <w:t>HBUCH=</w:t>
      </w:r>
      <w:proofErr w:type="spellStart"/>
      <w:r w:rsidRPr="001959E5">
        <w:rPr>
          <w:lang w:val="de-DE"/>
        </w:rPr>
        <w:t>hbuch_auf:"Handbuch</w:t>
      </w:r>
      <w:proofErr w:type="spellEnd"/>
      <w:r w:rsidRPr="001959E5">
        <w:rPr>
          <w:lang w:val="de-DE"/>
        </w:rPr>
        <w:t xml:space="preserve"> aufrufen"</w:t>
      </w:r>
    </w:p>
    <w:p w14:paraId="10D8CC38" w14:textId="0405F05A" w:rsidR="001959E5" w:rsidRPr="001959E5" w:rsidRDefault="001959E5" w:rsidP="001959E5">
      <w:pPr>
        <w:pStyle w:val="HTMLVorformatiert"/>
        <w:rPr>
          <w:lang w:val="de-DE"/>
        </w:rPr>
      </w:pPr>
      <w:proofErr w:type="gramStart"/>
      <w:r w:rsidRPr="001959E5">
        <w:rPr>
          <w:lang w:val="de-DE"/>
        </w:rPr>
        <w:t>Y,@</w:t>
      </w:r>
      <w:proofErr w:type="gramEnd"/>
      <w:r w:rsidR="00D820D0">
        <w:rPr>
          <w:lang w:val="de-DE"/>
        </w:rPr>
        <w:t>ITUG</w:t>
      </w:r>
      <w:r w:rsidRPr="001959E5">
        <w:rPr>
          <w:lang w:val="de-DE"/>
        </w:rPr>
        <w:t>=</w:t>
      </w:r>
      <w:proofErr w:type="spellStart"/>
      <w:r w:rsidR="00D820D0">
        <w:rPr>
          <w:lang w:val="de-DE"/>
        </w:rPr>
        <w:t>itug</w:t>
      </w:r>
      <w:r w:rsidRPr="001959E5">
        <w:rPr>
          <w:lang w:val="de-DE"/>
        </w:rPr>
        <w:t>_auf:"</w:t>
      </w:r>
      <w:r w:rsidR="00D820D0">
        <w:rPr>
          <w:lang w:val="de-DE"/>
        </w:rPr>
        <w:t>ITUG.de</w:t>
      </w:r>
      <w:proofErr w:type="spellEnd"/>
      <w:r w:rsidRPr="001959E5">
        <w:rPr>
          <w:lang w:val="de-DE"/>
        </w:rPr>
        <w:t xml:space="preserve"> aufrufen"</w:t>
      </w:r>
    </w:p>
    <w:p w14:paraId="681F38D6" w14:textId="77777777" w:rsidR="001959E5" w:rsidRPr="001959E5" w:rsidRDefault="001959E5" w:rsidP="001959E5">
      <w:pPr>
        <w:pStyle w:val="HTMLVorformatiert"/>
        <w:rPr>
          <w:lang w:val="de-DE"/>
        </w:rPr>
      </w:pPr>
      <w:proofErr w:type="gramStart"/>
      <w:r w:rsidRPr="001959E5">
        <w:rPr>
          <w:lang w:val="de-DE"/>
        </w:rPr>
        <w:t>Y,@</w:t>
      </w:r>
      <w:proofErr w:type="gramEnd"/>
      <w:r w:rsidRPr="001959E5">
        <w:rPr>
          <w:lang w:val="de-DE"/>
        </w:rPr>
        <w:t>DMANAGER=</w:t>
      </w:r>
      <w:proofErr w:type="spellStart"/>
      <w:r w:rsidRPr="001959E5">
        <w:rPr>
          <w:lang w:val="de-DE"/>
        </w:rPr>
        <w:t>dmanager_auf:"Dateimanager</w:t>
      </w:r>
      <w:proofErr w:type="spellEnd"/>
      <w:r w:rsidRPr="001959E5">
        <w:rPr>
          <w:lang w:val="de-DE"/>
        </w:rPr>
        <w:t xml:space="preserve"> aufrufen"</w:t>
      </w:r>
    </w:p>
    <w:p w14:paraId="10D4684D" w14:textId="77777777" w:rsidR="001959E5" w:rsidRPr="001959E5" w:rsidRDefault="001959E5" w:rsidP="001959E5">
      <w:pPr>
        <w:pStyle w:val="HTMLVorformatiert"/>
        <w:rPr>
          <w:lang w:val="de-DE"/>
        </w:rPr>
      </w:pPr>
      <w:r w:rsidRPr="001959E5">
        <w:rPr>
          <w:lang w:val="de-DE"/>
        </w:rPr>
        <w:t>= Festlegung der Makrofunktionen, die ausgeführt werden,</w:t>
      </w:r>
    </w:p>
    <w:p w14:paraId="3FB1FD6E" w14:textId="77777777" w:rsidR="001959E5" w:rsidRPr="001959E5" w:rsidRDefault="001959E5" w:rsidP="001959E5">
      <w:pPr>
        <w:pStyle w:val="HTMLVorformatiert"/>
        <w:rPr>
          <w:lang w:val="de-DE"/>
        </w:rPr>
      </w:pPr>
      <w:r w:rsidRPr="001959E5">
        <w:rPr>
          <w:lang w:val="de-DE"/>
        </w:rPr>
        <w:t>= sobald eines der Felder angeklickt wird</w:t>
      </w:r>
    </w:p>
    <w:p w14:paraId="2A544C4A" w14:textId="77777777" w:rsidR="001959E5" w:rsidRPr="001959E5" w:rsidRDefault="001959E5" w:rsidP="001959E5">
      <w:pPr>
        <w:pStyle w:val="HTMLVorformatiert"/>
        <w:rPr>
          <w:lang w:val="de-DE"/>
        </w:rPr>
      </w:pPr>
      <w:proofErr w:type="spellStart"/>
      <w:proofErr w:type="gramStart"/>
      <w:r w:rsidRPr="001959E5">
        <w:rPr>
          <w:lang w:val="de-DE"/>
        </w:rPr>
        <w:t>Y,hbuch</w:t>
      </w:r>
      <w:proofErr w:type="gramEnd"/>
      <w:r w:rsidRPr="001959E5">
        <w:rPr>
          <w:lang w:val="de-DE"/>
        </w:rPr>
        <w:t>_auf</w:t>
      </w:r>
      <w:proofErr w:type="spellEnd"/>
      <w:r w:rsidRPr="001959E5">
        <w:rPr>
          <w:lang w:val="de-DE"/>
        </w:rPr>
        <w:t>=CLR_CMD_LINE, "x #*ZEBE",ENTER</w:t>
      </w:r>
    </w:p>
    <w:p w14:paraId="4A02C588" w14:textId="77777777" w:rsidR="00D820D0" w:rsidRPr="00D820D0" w:rsidRDefault="001959E5" w:rsidP="00D820D0">
      <w:pPr>
        <w:pStyle w:val="HTMLVorformatiert"/>
        <w:rPr>
          <w:lang w:val="de-DE"/>
        </w:rPr>
      </w:pPr>
      <w:proofErr w:type="spellStart"/>
      <w:proofErr w:type="gramStart"/>
      <w:r w:rsidRPr="001959E5">
        <w:rPr>
          <w:lang w:val="de-DE"/>
        </w:rPr>
        <w:t>Y,</w:t>
      </w:r>
      <w:r w:rsidR="00D820D0">
        <w:rPr>
          <w:lang w:val="de-DE"/>
        </w:rPr>
        <w:t>itug</w:t>
      </w:r>
      <w:proofErr w:type="gramEnd"/>
      <w:r w:rsidRPr="001959E5">
        <w:rPr>
          <w:lang w:val="de-DE"/>
        </w:rPr>
        <w:t>_auf</w:t>
      </w:r>
      <w:proofErr w:type="spellEnd"/>
      <w:r w:rsidRPr="001959E5">
        <w:rPr>
          <w:lang w:val="de-DE"/>
        </w:rPr>
        <w:t>=</w:t>
      </w:r>
      <w:r w:rsidR="00D820D0" w:rsidRPr="00D820D0">
        <w:rPr>
          <w:lang w:val="de-DE"/>
        </w:rPr>
        <w:t>2*</w:t>
      </w:r>
      <w:proofErr w:type="spellStart"/>
      <w:r w:rsidR="00D820D0" w:rsidRPr="00D820D0">
        <w:rPr>
          <w:lang w:val="de-DE"/>
        </w:rPr>
        <w:t>confirm,clear,echo_off</w:t>
      </w:r>
      <w:proofErr w:type="spellEnd"/>
      <w:r w:rsidR="00D820D0" w:rsidRPr="00D820D0">
        <w:rPr>
          <w:lang w:val="de-DE"/>
        </w:rPr>
        <w:t>,</w:t>
      </w:r>
    </w:p>
    <w:p w14:paraId="6760C2F4" w14:textId="77777777" w:rsidR="00D820D0" w:rsidRPr="00D820D0" w:rsidRDefault="00D820D0" w:rsidP="00D820D0">
      <w:pPr>
        <w:pStyle w:val="HTMLVorformatiert"/>
        <w:rPr>
          <w:lang w:val="de-DE"/>
        </w:rPr>
      </w:pPr>
      <w:r w:rsidRPr="00D820D0">
        <w:rPr>
          <w:lang w:val="de-DE"/>
        </w:rPr>
        <w:t xml:space="preserve">      |B~#MAKRO</w:t>
      </w:r>
      <w:proofErr w:type="gramStart"/>
      <w:r w:rsidRPr="00D820D0">
        <w:rPr>
          <w:lang w:val="de-DE"/>
        </w:rPr>
        <w:t>|,LF</w:t>
      </w:r>
      <w:proofErr w:type="gramEnd"/>
      <w:r w:rsidRPr="00D820D0">
        <w:rPr>
          <w:lang w:val="de-DE"/>
        </w:rPr>
        <w:t>,</w:t>
      </w:r>
    </w:p>
    <w:p w14:paraId="0623EE99" w14:textId="77777777" w:rsidR="00D820D0" w:rsidRPr="00D820D0" w:rsidRDefault="00D820D0" w:rsidP="00D820D0">
      <w:pPr>
        <w:pStyle w:val="HTMLVorformatiert"/>
        <w:rPr>
          <w:lang w:val="de-DE"/>
        </w:rPr>
      </w:pPr>
      <w:r w:rsidRPr="00D820D0">
        <w:rPr>
          <w:lang w:val="de-DE"/>
        </w:rPr>
        <w:lastRenderedPageBreak/>
        <w:t xml:space="preserve">      | ~$$BROWSE "http://www.itug.de"|,LF,</w:t>
      </w:r>
    </w:p>
    <w:p w14:paraId="7EFF78DD" w14:textId="2B8522E6" w:rsidR="001959E5" w:rsidRPr="001959E5" w:rsidRDefault="00D820D0" w:rsidP="00D820D0">
      <w:pPr>
        <w:pStyle w:val="HTMLVorformatiert"/>
        <w:rPr>
          <w:lang w:val="de-DE"/>
        </w:rPr>
      </w:pPr>
      <w:r w:rsidRPr="00D820D0">
        <w:rPr>
          <w:lang w:val="de-DE"/>
        </w:rPr>
        <w:t xml:space="preserve">      | ~*EOF</w:t>
      </w:r>
      <w:proofErr w:type="gramStart"/>
      <w:r w:rsidRPr="00D820D0">
        <w:rPr>
          <w:lang w:val="de-DE"/>
        </w:rPr>
        <w:t>|,ENTER</w:t>
      </w:r>
      <w:proofErr w:type="gramEnd"/>
    </w:p>
    <w:p w14:paraId="5310E3F1" w14:textId="6A4FA4D8" w:rsidR="001959E5" w:rsidRDefault="001959E5" w:rsidP="001959E5">
      <w:pPr>
        <w:pStyle w:val="HTMLVorformatiert"/>
        <w:rPr>
          <w:lang w:val="de-DE"/>
        </w:rPr>
      </w:pPr>
      <w:proofErr w:type="spellStart"/>
      <w:proofErr w:type="gramStart"/>
      <w:r w:rsidRPr="001959E5">
        <w:rPr>
          <w:lang w:val="de-DE"/>
        </w:rPr>
        <w:t>Y,dmanager</w:t>
      </w:r>
      <w:proofErr w:type="gramEnd"/>
      <w:r w:rsidRPr="001959E5">
        <w:rPr>
          <w:lang w:val="de-DE"/>
        </w:rPr>
        <w:t>_auf</w:t>
      </w:r>
      <w:proofErr w:type="spellEnd"/>
      <w:r w:rsidRPr="001959E5">
        <w:rPr>
          <w:lang w:val="de-DE"/>
        </w:rPr>
        <w:t>=CLR_CMD_LINE, "x #*D",ENTER</w:t>
      </w:r>
    </w:p>
    <w:p w14:paraId="0C73E783" w14:textId="5585356D" w:rsidR="00932DED" w:rsidRDefault="00932DED" w:rsidP="001959E5">
      <w:pPr>
        <w:pStyle w:val="HTMLVorformatiert"/>
        <w:rPr>
          <w:lang w:val="de-DE"/>
        </w:rPr>
      </w:pPr>
    </w:p>
    <w:p w14:paraId="30B663BC" w14:textId="799AAA2C" w:rsidR="006B119E" w:rsidRPr="006B119E" w:rsidRDefault="00932DED" w:rsidP="006B119E">
      <w:pPr>
        <w:pStyle w:val="Listenabsatz"/>
        <w:numPr>
          <w:ilvl w:val="0"/>
          <w:numId w:val="3"/>
        </w:numPr>
        <w:rPr>
          <w:rStyle w:val="HTMLVorformatiertZchn"/>
          <w:rFonts w:ascii="Futura Md BT" w:hAnsi="Futura Md BT"/>
          <w:szCs w:val="17"/>
          <w:lang w:val="de-DE"/>
        </w:rPr>
      </w:pPr>
      <w:r w:rsidRPr="00932DED">
        <w:rPr>
          <w:lang w:val="de-DE"/>
        </w:rPr>
        <w:t xml:space="preserve">Einstellen der </w:t>
      </w:r>
      <w:r>
        <w:rPr>
          <w:lang w:val="de-DE"/>
        </w:rPr>
        <w:t xml:space="preserve">Makroleiste: </w:t>
      </w:r>
      <w:r w:rsidRPr="00932DED">
        <w:rPr>
          <w:rStyle w:val="HTMLVorformatiertZchn"/>
        </w:rPr>
        <w:t>#</w:t>
      </w:r>
      <w:proofErr w:type="gramStart"/>
      <w:r w:rsidRPr="00932DED">
        <w:rPr>
          <w:rStyle w:val="HTMLVorformatiertZchn"/>
        </w:rPr>
        <w:t>E,DE=ml_def1.tf</w:t>
      </w:r>
      <w:proofErr w:type="gramEnd"/>
    </w:p>
    <w:p w14:paraId="7BF85C05" w14:textId="77777777" w:rsidR="00392F20" w:rsidRDefault="006B119E" w:rsidP="00392F20">
      <w:pPr>
        <w:keepNext/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FF58B8" wp14:editId="5F1ED72E">
                <wp:simplePos x="0" y="0"/>
                <wp:positionH relativeFrom="column">
                  <wp:posOffset>-190195</wp:posOffset>
                </wp:positionH>
                <wp:positionV relativeFrom="paragraph">
                  <wp:posOffset>5036642</wp:posOffset>
                </wp:positionV>
                <wp:extent cx="6393485" cy="204826"/>
                <wp:effectExtent l="0" t="0" r="26670" b="24130"/>
                <wp:wrapNone/>
                <wp:docPr id="4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485" cy="20482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C24499" id="Rechteck: abgerundete Ecken 4" o:spid="_x0000_s1026" style="position:absolute;margin-left:-15pt;margin-top:396.6pt;width:503.4pt;height:16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" filled="f" strokecolor="black [3213]" strokeweight="1.5pt">
                <v:stroke endcap="round"/>
              </v:roundrect>
            </w:pict>
          </mc:Fallback>
        </mc:AlternateContent>
      </w:r>
      <w:r>
        <w:rPr>
          <w:noProof/>
          <w:lang w:val="de-DE"/>
        </w:rPr>
        <w:drawing>
          <wp:inline distT="0" distB="0" distL="0" distR="0" wp14:anchorId="2459DA34" wp14:editId="20904607">
            <wp:extent cx="5943600" cy="5403850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64364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6307" w14:textId="4E70133C" w:rsidR="006B119E" w:rsidRPr="006B119E" w:rsidRDefault="00392F20" w:rsidP="00392F20">
      <w:pPr>
        <w:pStyle w:val="Beschriftung"/>
        <w:rPr>
          <w:lang w:val="de-DE"/>
        </w:rPr>
      </w:pPr>
      <w:proofErr w:type="spellStart"/>
      <w:r>
        <w:t>Abbildung</w:t>
      </w:r>
      <w:proofErr w:type="spellEnd"/>
      <w:r>
        <w:t xml:space="preserve"> </w:t>
      </w:r>
      <w:r w:rsidR="00780872">
        <w:rPr>
          <w:noProof/>
        </w:rPr>
        <w:fldChar w:fldCharType="begin"/>
      </w:r>
      <w:r w:rsidR="00780872">
        <w:rPr>
          <w:noProof/>
        </w:rPr>
        <w:instrText xml:space="preserve"> SEQ Abbildung \* ARABIC </w:instrText>
      </w:r>
      <w:r w:rsidR="00780872">
        <w:rPr>
          <w:noProof/>
        </w:rPr>
        <w:fldChar w:fldCharType="separate"/>
      </w:r>
      <w:r w:rsidR="00D27C09">
        <w:rPr>
          <w:noProof/>
        </w:rPr>
        <w:t>2</w:t>
      </w:r>
      <w:r w:rsidR="00780872">
        <w:rPr>
          <w:noProof/>
        </w:rPr>
        <w:fldChar w:fldCharType="end"/>
      </w:r>
      <w:r>
        <w:t xml:space="preserve">: Screenshot </w:t>
      </w:r>
      <w:proofErr w:type="spellStart"/>
      <w:r>
        <w:t>mit</w:t>
      </w:r>
      <w:proofErr w:type="spellEnd"/>
      <w:r>
        <w:t xml:space="preserve"> </w:t>
      </w:r>
      <w:proofErr w:type="spellStart"/>
      <w:r>
        <w:t>Makroleiste</w:t>
      </w:r>
      <w:proofErr w:type="spellEnd"/>
    </w:p>
    <w:p w14:paraId="487970A4" w14:textId="77777777" w:rsidR="006B119E" w:rsidRDefault="006B119E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  <w:lang w:val="de-DE"/>
        </w:rPr>
      </w:pPr>
      <w:r>
        <w:rPr>
          <w:lang w:val="de-DE"/>
        </w:rPr>
        <w:br w:type="page"/>
      </w:r>
    </w:p>
    <w:p w14:paraId="6CED101F" w14:textId="28F9D130" w:rsidR="001F5AF2" w:rsidRDefault="001F5AF2" w:rsidP="001F5AF2">
      <w:pPr>
        <w:pStyle w:val="berschrift1"/>
        <w:rPr>
          <w:lang w:val="de-DE"/>
        </w:rPr>
      </w:pPr>
      <w:r>
        <w:rPr>
          <w:lang w:val="de-DE"/>
        </w:rPr>
        <w:lastRenderedPageBreak/>
        <w:t>Einfache temporäre Mausleisten</w:t>
      </w:r>
      <w:r w:rsidR="009B78FD">
        <w:rPr>
          <w:lang w:val="de-DE"/>
        </w:rPr>
        <w:t xml:space="preserve"> für Mausaktionen</w:t>
      </w:r>
    </w:p>
    <w:p w14:paraId="20E8576C" w14:textId="6DECB74A" w:rsidR="009B78FD" w:rsidRDefault="009B78FD" w:rsidP="009B78FD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Anlegen einer permanenten Datei für die Definition der </w:t>
      </w:r>
      <w:r w:rsidR="00B136B6">
        <w:rPr>
          <w:lang w:val="de-DE"/>
        </w:rPr>
        <w:t>temporären</w:t>
      </w:r>
      <w:r>
        <w:rPr>
          <w:lang w:val="de-DE"/>
        </w:rPr>
        <w:t xml:space="preserve"> </w:t>
      </w:r>
      <w:r w:rsidR="00B136B6">
        <w:rPr>
          <w:lang w:val="de-DE"/>
        </w:rPr>
        <w:t xml:space="preserve">Mausleiste </w:t>
      </w:r>
      <w:r>
        <w:rPr>
          <w:lang w:val="de-DE"/>
        </w:rPr>
        <w:t>(</w:t>
      </w:r>
      <w:r w:rsidRPr="001F5AF2">
        <w:rPr>
          <w:rStyle w:val="HTMLVorformatiertZchn"/>
        </w:rPr>
        <w:t>#</w:t>
      </w:r>
      <w:proofErr w:type="gramStart"/>
      <w:r w:rsidRPr="001F5AF2">
        <w:rPr>
          <w:rStyle w:val="HTMLVorformatiertZchn"/>
        </w:rPr>
        <w:t>DA,ml_def</w:t>
      </w:r>
      <w:r>
        <w:rPr>
          <w:rStyle w:val="HTMLVorformatiertZchn"/>
        </w:rPr>
        <w:t>2</w:t>
      </w:r>
      <w:r w:rsidRPr="001F5AF2">
        <w:rPr>
          <w:rStyle w:val="HTMLVorformatiertZchn"/>
        </w:rPr>
        <w:t>.tf</w:t>
      </w:r>
      <w:proofErr w:type="gramEnd"/>
      <w:r w:rsidRPr="001F5AF2">
        <w:rPr>
          <w:rStyle w:val="HTMLVorformatiertZchn"/>
        </w:rPr>
        <w:t>,SEQ-AP</w:t>
      </w:r>
      <w:r>
        <w:rPr>
          <w:lang w:val="de-DE"/>
        </w:rPr>
        <w:t>)</w:t>
      </w:r>
    </w:p>
    <w:p w14:paraId="6836F5C1" w14:textId="7955E449" w:rsidR="001F5AF2" w:rsidRDefault="009B78FD" w:rsidP="009B78FD">
      <w:pPr>
        <w:pStyle w:val="Listenabsatz"/>
        <w:numPr>
          <w:ilvl w:val="0"/>
          <w:numId w:val="3"/>
        </w:numPr>
        <w:rPr>
          <w:lang w:val="de-DE"/>
        </w:rPr>
      </w:pPr>
      <w:r w:rsidRPr="009B78FD">
        <w:rPr>
          <w:lang w:val="de-DE"/>
        </w:rPr>
        <w:t>Konfigurierung einer temporären Makroleiste, die bei der Markierung von Text mit der rechten (!) Maustaste aufgerufen wird.</w:t>
      </w:r>
    </w:p>
    <w:p w14:paraId="6F23AEEA" w14:textId="677D91B1" w:rsidR="009B78FD" w:rsidRPr="00493D40" w:rsidRDefault="00493D40" w:rsidP="009B78FD">
      <w:pPr>
        <w:pStyle w:val="Listenabsatz"/>
        <w:numPr>
          <w:ilvl w:val="0"/>
          <w:numId w:val="3"/>
        </w:numPr>
        <w:rPr>
          <w:rStyle w:val="fontstyle01"/>
          <w:rFonts w:ascii="Futura Md BT" w:hAnsi="Futura Md BT"/>
          <w:color w:val="auto"/>
          <w:sz w:val="22"/>
          <w:szCs w:val="17"/>
          <w:lang w:val="de-DE"/>
        </w:rPr>
      </w:pPr>
      <w:r w:rsidRPr="00493D40">
        <w:t xml:space="preserve">Die </w:t>
      </w:r>
      <w:proofErr w:type="spellStart"/>
      <w:r w:rsidRPr="00493D40">
        <w:t>Makroleiste</w:t>
      </w:r>
      <w:proofErr w:type="spellEnd"/>
      <w:r w:rsidRPr="00493D40">
        <w:t xml:space="preserve"> </w:t>
      </w:r>
      <w:proofErr w:type="spellStart"/>
      <w:r w:rsidRPr="00493D40">
        <w:t>soll</w:t>
      </w:r>
      <w:proofErr w:type="spellEnd"/>
      <w:r w:rsidRPr="00493D40">
        <w:t xml:space="preserve"> </w:t>
      </w:r>
      <w:proofErr w:type="spellStart"/>
      <w:r w:rsidRPr="00493D40">
        <w:t>drei</w:t>
      </w:r>
      <w:proofErr w:type="spellEnd"/>
      <w:r w:rsidRPr="00493D40">
        <w:t xml:space="preserve"> </w:t>
      </w:r>
      <w:proofErr w:type="spellStart"/>
      <w:r w:rsidRPr="00493D40">
        <w:t>Aktionen</w:t>
      </w:r>
      <w:proofErr w:type="spellEnd"/>
      <w:r w:rsidRPr="00493D40">
        <w:t xml:space="preserve"> </w:t>
      </w:r>
      <w:proofErr w:type="spellStart"/>
      <w:r w:rsidRPr="00493D40">
        <w:t>zur</w:t>
      </w:r>
      <w:proofErr w:type="spellEnd"/>
      <w:r w:rsidRPr="00493D40">
        <w:t xml:space="preserve"> </w:t>
      </w:r>
      <w:proofErr w:type="spellStart"/>
      <w:r w:rsidRPr="00493D40">
        <w:t>Auswahl</w:t>
      </w:r>
      <w:proofErr w:type="spellEnd"/>
      <w:r w:rsidRPr="00493D40">
        <w:t xml:space="preserve"> </w:t>
      </w:r>
      <w:proofErr w:type="spellStart"/>
      <w:r w:rsidRPr="00493D40">
        <w:t>anbieten</w:t>
      </w:r>
      <w:proofErr w:type="spellEnd"/>
      <w:r w:rsidRPr="00493D40">
        <w:t xml:space="preserve">: </w:t>
      </w:r>
      <w:r w:rsidRPr="00493D40">
        <w:rPr>
          <w:rStyle w:val="HTMLVorformatiertZchn"/>
        </w:rPr>
        <w:t xml:space="preserve">Text </w:t>
      </w:r>
      <w:proofErr w:type="spellStart"/>
      <w:r w:rsidRPr="00493D40">
        <w:rPr>
          <w:rStyle w:val="HTMLVorformatiertZchn"/>
        </w:rPr>
        <w:t>kursivieren</w:t>
      </w:r>
      <w:proofErr w:type="spellEnd"/>
      <w:r w:rsidRPr="00493D40">
        <w:rPr>
          <w:rStyle w:val="HTMLVorformatiertZchn"/>
        </w:rPr>
        <w:t>,</w:t>
      </w:r>
      <w:r w:rsidRPr="00493D40">
        <w:rPr>
          <w:rStyle w:val="HTMLVorformatiertZchn"/>
        </w:rPr>
        <w:br/>
        <w:t xml:space="preserve">Text </w:t>
      </w:r>
      <w:proofErr w:type="spellStart"/>
      <w:r w:rsidRPr="00493D40">
        <w:rPr>
          <w:rStyle w:val="HTMLVorformatiertZchn"/>
        </w:rPr>
        <w:t>auskommentieren</w:t>
      </w:r>
      <w:proofErr w:type="spellEnd"/>
      <w:r w:rsidRPr="00493D40">
        <w:rPr>
          <w:rStyle w:val="HTMLVorformatiertZchn"/>
        </w:rPr>
        <w:t xml:space="preserve">, </w:t>
      </w:r>
      <w:proofErr w:type="spellStart"/>
      <w:r w:rsidRPr="00493D40">
        <w:rPr>
          <w:rStyle w:val="HTMLVorformatiertZchn"/>
        </w:rPr>
        <w:t>Auswahl</w:t>
      </w:r>
      <w:proofErr w:type="spellEnd"/>
      <w:r w:rsidRPr="00493D40">
        <w:rPr>
          <w:rStyle w:val="HTMLVorformatiertZchn"/>
        </w:rPr>
        <w:t xml:space="preserve"> </w:t>
      </w:r>
      <w:proofErr w:type="spellStart"/>
      <w:r w:rsidRPr="00493D40">
        <w:rPr>
          <w:rStyle w:val="HTMLVorformatiertZchn"/>
        </w:rPr>
        <w:t>ignorieren</w:t>
      </w:r>
      <w:proofErr w:type="spellEnd"/>
      <w:r>
        <w:rPr>
          <w:rStyle w:val="fontstyle01"/>
        </w:rPr>
        <w:t>:</w:t>
      </w:r>
    </w:p>
    <w:p w14:paraId="2DC9D7F0" w14:textId="77777777" w:rsidR="00493D40" w:rsidRPr="00493D40" w:rsidRDefault="00493D40" w:rsidP="00493D40">
      <w:pPr>
        <w:pStyle w:val="HTMLVorformatiert"/>
        <w:rPr>
          <w:lang w:val="de-DE"/>
        </w:rPr>
      </w:pPr>
      <w:r w:rsidRPr="00493D40">
        <w:rPr>
          <w:lang w:val="de-DE"/>
        </w:rPr>
        <w:t>= rechte Maustaste gedrückt halten, führt zu einer</w:t>
      </w:r>
    </w:p>
    <w:p w14:paraId="336DCEF5" w14:textId="77777777" w:rsidR="00493D40" w:rsidRPr="00493D40" w:rsidRDefault="00493D40" w:rsidP="00493D40">
      <w:pPr>
        <w:pStyle w:val="HTMLVorformatiert"/>
        <w:rPr>
          <w:lang w:val="de-DE"/>
        </w:rPr>
      </w:pPr>
      <w:r w:rsidRPr="00493D40">
        <w:rPr>
          <w:lang w:val="de-DE"/>
        </w:rPr>
        <w:t>= farblich hervorgehobenen Markierung</w:t>
      </w:r>
    </w:p>
    <w:p w14:paraId="16A94C65" w14:textId="77777777" w:rsidR="00493D40" w:rsidRPr="00493D40" w:rsidRDefault="00493D40" w:rsidP="00493D40">
      <w:pPr>
        <w:pStyle w:val="HTMLVorformatiert"/>
        <w:rPr>
          <w:lang w:val="de-DE"/>
        </w:rPr>
      </w:pPr>
      <w:r w:rsidRPr="00493D40">
        <w:rPr>
          <w:lang w:val="de-DE"/>
        </w:rPr>
        <w:t>= Makro für die rechte Maustaste</w:t>
      </w:r>
    </w:p>
    <w:p w14:paraId="77E48BCA" w14:textId="77777777" w:rsidR="00493D40" w:rsidRPr="00493D40" w:rsidRDefault="00493D40" w:rsidP="00493D40">
      <w:pPr>
        <w:pStyle w:val="HTMLVorformatiert"/>
        <w:rPr>
          <w:lang w:val="de-DE"/>
        </w:rPr>
      </w:pPr>
      <w:proofErr w:type="gramStart"/>
      <w:r w:rsidRPr="00493D40">
        <w:rPr>
          <w:lang w:val="de-DE"/>
        </w:rPr>
        <w:t>Y,M</w:t>
      </w:r>
      <w:proofErr w:type="gramEnd"/>
      <w:r w:rsidRPr="00493D40">
        <w:rPr>
          <w:lang w:val="de-DE"/>
        </w:rPr>
        <w:t>_RP=SET_INS,SAVE_CUR,MRK_INI,MRK_CHG:0C</w:t>
      </w:r>
    </w:p>
    <w:p w14:paraId="15D3C111" w14:textId="77777777" w:rsidR="00493D40" w:rsidRPr="00493D40" w:rsidRDefault="00493D40" w:rsidP="00493D40">
      <w:pPr>
        <w:pStyle w:val="HTMLVorformatiert"/>
        <w:rPr>
          <w:lang w:val="de-DE"/>
        </w:rPr>
      </w:pPr>
      <w:r w:rsidRPr="00493D40">
        <w:rPr>
          <w:lang w:val="de-DE"/>
        </w:rPr>
        <w:t>= Loslassen der rechten Maustaste #(</w:t>
      </w:r>
      <w:proofErr w:type="spellStart"/>
      <w:r w:rsidRPr="00493D40">
        <w:rPr>
          <w:lang w:val="de-DE"/>
        </w:rPr>
        <w:t>pfr</w:t>
      </w:r>
      <w:proofErr w:type="spellEnd"/>
      <w:r w:rsidRPr="00493D40">
        <w:rPr>
          <w:lang w:val="de-DE"/>
        </w:rPr>
        <w:t>)</w:t>
      </w:r>
    </w:p>
    <w:p w14:paraId="77A2663D" w14:textId="77777777" w:rsidR="00493D40" w:rsidRPr="00493D40" w:rsidRDefault="00493D40" w:rsidP="00493D40">
      <w:pPr>
        <w:pStyle w:val="HTMLVorformatiert"/>
        <w:rPr>
          <w:lang w:val="de-DE"/>
        </w:rPr>
      </w:pPr>
      <w:r w:rsidRPr="00493D40">
        <w:rPr>
          <w:lang w:val="de-DE"/>
        </w:rPr>
        <w:t xml:space="preserve">= markierten Bereich in den Zwischenspeicher und </w:t>
      </w:r>
    </w:p>
    <w:p w14:paraId="2C3933CA" w14:textId="77777777" w:rsidR="00493D40" w:rsidRPr="00493D40" w:rsidRDefault="00493D40" w:rsidP="00493D40">
      <w:pPr>
        <w:pStyle w:val="HTMLVorformatiert"/>
        <w:rPr>
          <w:lang w:val="de-DE"/>
        </w:rPr>
      </w:pPr>
      <w:r w:rsidRPr="00493D40">
        <w:rPr>
          <w:lang w:val="de-DE"/>
        </w:rPr>
        <w:t xml:space="preserve">= Zwischenspeicher ggf. zuvor löschen; Aufruf der </w:t>
      </w:r>
    </w:p>
    <w:p w14:paraId="29848927" w14:textId="77777777" w:rsidR="00493D40" w:rsidRPr="00493D40" w:rsidRDefault="00493D40" w:rsidP="00493D40">
      <w:pPr>
        <w:pStyle w:val="HTMLVorformatiert"/>
        <w:rPr>
          <w:lang w:val="de-DE"/>
        </w:rPr>
      </w:pPr>
      <w:r w:rsidRPr="00493D40">
        <w:rPr>
          <w:lang w:val="de-DE"/>
        </w:rPr>
        <w:t>= temporären Makroleiste TAGS</w:t>
      </w:r>
    </w:p>
    <w:p w14:paraId="5C8E5C8E" w14:textId="1FC1B462" w:rsidR="00493D40" w:rsidRPr="00493D40" w:rsidRDefault="00493D40" w:rsidP="00493D40">
      <w:pPr>
        <w:pStyle w:val="HTMLVorformatiert"/>
        <w:rPr>
          <w:lang w:val="de-DE"/>
        </w:rPr>
      </w:pPr>
      <w:proofErr w:type="gramStart"/>
      <w:r w:rsidRPr="00493D40">
        <w:rPr>
          <w:lang w:val="de-DE"/>
        </w:rPr>
        <w:t>Y,M</w:t>
      </w:r>
      <w:proofErr w:type="gramEnd"/>
      <w:r w:rsidRPr="00493D40">
        <w:rPr>
          <w:lang w:val="de-DE"/>
        </w:rPr>
        <w:t>_RR=MRK_REP,SWITCH:C_?TAGS</w:t>
      </w:r>
    </w:p>
    <w:p w14:paraId="5C81A70D" w14:textId="77777777" w:rsidR="00493D40" w:rsidRPr="00493D40" w:rsidRDefault="00493D40" w:rsidP="00493D40">
      <w:pPr>
        <w:pStyle w:val="HTMLVorformatiert"/>
        <w:rPr>
          <w:lang w:val="de-DE"/>
        </w:rPr>
      </w:pPr>
      <w:proofErr w:type="gramStart"/>
      <w:r w:rsidRPr="00493D40">
        <w:rPr>
          <w:lang w:val="de-DE"/>
        </w:rPr>
        <w:t>Y,?</w:t>
      </w:r>
      <w:proofErr w:type="gramEnd"/>
      <w:r w:rsidRPr="00493D40">
        <w:rPr>
          <w:lang w:val="de-DE"/>
        </w:rPr>
        <w:t>TAGS="Bitte Aktion auswählen",</w:t>
      </w:r>
    </w:p>
    <w:p w14:paraId="74F2740A" w14:textId="77777777" w:rsidR="00493D40" w:rsidRPr="00493D40" w:rsidRDefault="00493D40" w:rsidP="00493D40">
      <w:pPr>
        <w:pStyle w:val="HTMLVorformatiert"/>
        <w:rPr>
          <w:lang w:val="de-DE"/>
        </w:rPr>
      </w:pPr>
      <w:r w:rsidRPr="00493D40">
        <w:rPr>
          <w:lang w:val="de-DE"/>
        </w:rPr>
        <w:t xml:space="preserve">    </w:t>
      </w:r>
      <w:proofErr w:type="spellStart"/>
      <w:r w:rsidRPr="00493D40">
        <w:rPr>
          <w:lang w:val="de-DE"/>
        </w:rPr>
        <w:t>KURS:"Textstelle</w:t>
      </w:r>
      <w:proofErr w:type="spellEnd"/>
      <w:r w:rsidRPr="00493D40">
        <w:rPr>
          <w:lang w:val="de-DE"/>
        </w:rPr>
        <w:t xml:space="preserve"> </w:t>
      </w:r>
      <w:proofErr w:type="spellStart"/>
      <w:r w:rsidRPr="00493D40">
        <w:rPr>
          <w:lang w:val="de-DE"/>
        </w:rPr>
        <w:t>kursivieren</w:t>
      </w:r>
      <w:proofErr w:type="spellEnd"/>
      <w:r w:rsidRPr="00493D40">
        <w:rPr>
          <w:lang w:val="de-DE"/>
        </w:rPr>
        <w:t>",</w:t>
      </w:r>
    </w:p>
    <w:p w14:paraId="145A8711" w14:textId="77777777" w:rsidR="00493D40" w:rsidRPr="00493D40" w:rsidRDefault="00493D40" w:rsidP="00493D40">
      <w:pPr>
        <w:pStyle w:val="HTMLVorformatiert"/>
        <w:rPr>
          <w:lang w:val="de-DE"/>
        </w:rPr>
      </w:pPr>
      <w:r w:rsidRPr="00493D40">
        <w:rPr>
          <w:lang w:val="de-DE"/>
        </w:rPr>
        <w:t xml:space="preserve">    </w:t>
      </w:r>
      <w:proofErr w:type="spellStart"/>
      <w:r w:rsidRPr="00493D40">
        <w:rPr>
          <w:lang w:val="de-DE"/>
        </w:rPr>
        <w:t>AKOMM:"Textstelle</w:t>
      </w:r>
      <w:proofErr w:type="spellEnd"/>
      <w:r w:rsidRPr="00493D40">
        <w:rPr>
          <w:lang w:val="de-DE"/>
        </w:rPr>
        <w:t xml:space="preserve"> auskommentieren",</w:t>
      </w:r>
    </w:p>
    <w:p w14:paraId="6FFC4C26" w14:textId="77777777" w:rsidR="00493D40" w:rsidRPr="00493D40" w:rsidRDefault="00493D40" w:rsidP="00493D40">
      <w:pPr>
        <w:pStyle w:val="HTMLVorformatiert"/>
        <w:rPr>
          <w:lang w:val="de-DE"/>
        </w:rPr>
      </w:pPr>
      <w:r w:rsidRPr="00493D40">
        <w:rPr>
          <w:lang w:val="de-DE"/>
        </w:rPr>
        <w:t xml:space="preserve">    </w:t>
      </w:r>
      <w:proofErr w:type="spellStart"/>
      <w:r w:rsidRPr="00493D40">
        <w:rPr>
          <w:lang w:val="de-DE"/>
        </w:rPr>
        <w:t>IGN:"Markierung</w:t>
      </w:r>
      <w:proofErr w:type="spellEnd"/>
      <w:r w:rsidRPr="00493D40">
        <w:rPr>
          <w:lang w:val="de-DE"/>
        </w:rPr>
        <w:t xml:space="preserve"> aufheben"</w:t>
      </w:r>
    </w:p>
    <w:p w14:paraId="3D0237C1" w14:textId="77777777" w:rsidR="00493D40" w:rsidRPr="00493D40" w:rsidRDefault="00493D40" w:rsidP="00493D40">
      <w:pPr>
        <w:pStyle w:val="HTMLVorformatiert"/>
        <w:rPr>
          <w:lang w:val="de-DE"/>
        </w:rPr>
      </w:pPr>
      <w:r w:rsidRPr="00493D40">
        <w:rPr>
          <w:lang w:val="de-DE"/>
        </w:rPr>
        <w:t>= Festlegen der Makrofunktionen</w:t>
      </w:r>
    </w:p>
    <w:p w14:paraId="1921BAF6" w14:textId="77777777" w:rsidR="00493D40" w:rsidRPr="00493D40" w:rsidRDefault="00493D40" w:rsidP="00493D40">
      <w:pPr>
        <w:pStyle w:val="HTMLVorformatiert"/>
        <w:rPr>
          <w:lang w:val="de-DE"/>
        </w:rPr>
      </w:pPr>
      <w:proofErr w:type="gramStart"/>
      <w:r w:rsidRPr="00493D40">
        <w:rPr>
          <w:lang w:val="de-DE"/>
        </w:rPr>
        <w:t>Y,C</w:t>
      </w:r>
      <w:proofErr w:type="gramEnd"/>
      <w:r w:rsidRPr="00493D40">
        <w:rPr>
          <w:lang w:val="de-DE"/>
        </w:rPr>
        <w:t>_KURS="&lt;/i&gt;",EXCH_CUR,"&lt;i&gt;"</w:t>
      </w:r>
    </w:p>
    <w:p w14:paraId="3E0E2CA9" w14:textId="77777777" w:rsidR="00493D40" w:rsidRPr="00493D40" w:rsidRDefault="00493D40" w:rsidP="00493D40">
      <w:pPr>
        <w:pStyle w:val="HTMLVorformatiert"/>
        <w:rPr>
          <w:lang w:val="de-DE"/>
        </w:rPr>
      </w:pPr>
      <w:proofErr w:type="gramStart"/>
      <w:r w:rsidRPr="00493D40">
        <w:rPr>
          <w:lang w:val="de-DE"/>
        </w:rPr>
        <w:t>Y,C</w:t>
      </w:r>
      <w:proofErr w:type="gramEnd"/>
      <w:r w:rsidRPr="00493D40">
        <w:rPr>
          <w:lang w:val="de-DE"/>
        </w:rPr>
        <w:t>_AKOMM="---&gt;",EXCH_CUR,"&lt;!--"</w:t>
      </w:r>
    </w:p>
    <w:p w14:paraId="4B6A8742" w14:textId="4AFB7C90" w:rsidR="00493D40" w:rsidRDefault="00493D40" w:rsidP="00493D40">
      <w:pPr>
        <w:pStyle w:val="HTMLVorformatiert"/>
        <w:rPr>
          <w:lang w:val="de-DE"/>
        </w:rPr>
      </w:pPr>
      <w:proofErr w:type="gramStart"/>
      <w:r w:rsidRPr="00493D40">
        <w:rPr>
          <w:lang w:val="de-DE"/>
        </w:rPr>
        <w:t>Y,C</w:t>
      </w:r>
      <w:proofErr w:type="gramEnd"/>
      <w:r w:rsidRPr="00493D40">
        <w:rPr>
          <w:lang w:val="de-DE"/>
        </w:rPr>
        <w:t>_IGN=MRK_IGN</w:t>
      </w:r>
    </w:p>
    <w:p w14:paraId="2CE68E29" w14:textId="23E87950" w:rsidR="00493D40" w:rsidRDefault="00493D40" w:rsidP="00493D40">
      <w:pPr>
        <w:pStyle w:val="HTMLVorformatiert"/>
        <w:rPr>
          <w:lang w:val="de-DE"/>
        </w:rPr>
      </w:pPr>
      <w:bookmarkStart w:id="0" w:name="_GoBack"/>
      <w:bookmarkEnd w:id="0"/>
    </w:p>
    <w:p w14:paraId="6DC4590F" w14:textId="446675F2" w:rsidR="00493D40" w:rsidRPr="00493D40" w:rsidRDefault="00493D40" w:rsidP="00493D40">
      <w:pPr>
        <w:pStyle w:val="Listenabsatz"/>
        <w:numPr>
          <w:ilvl w:val="0"/>
          <w:numId w:val="3"/>
        </w:numPr>
        <w:rPr>
          <w:rStyle w:val="HTMLVorformatiertZchn"/>
          <w:rFonts w:ascii="Futura Md BT" w:hAnsi="Futura Md BT"/>
          <w:szCs w:val="17"/>
          <w:lang w:val="de-DE"/>
        </w:rPr>
      </w:pPr>
      <w:r w:rsidRPr="00932DED">
        <w:rPr>
          <w:lang w:val="de-DE"/>
        </w:rPr>
        <w:t xml:space="preserve">Einstellen der </w:t>
      </w:r>
      <w:r>
        <w:rPr>
          <w:lang w:val="de-DE"/>
        </w:rPr>
        <w:t xml:space="preserve">Makroleiste: </w:t>
      </w:r>
      <w:r w:rsidRPr="00932DED">
        <w:rPr>
          <w:rStyle w:val="HTMLVorformatiertZchn"/>
        </w:rPr>
        <w:t>#</w:t>
      </w:r>
      <w:proofErr w:type="gramStart"/>
      <w:r w:rsidRPr="00932DED">
        <w:rPr>
          <w:rStyle w:val="HTMLVorformatiertZchn"/>
        </w:rPr>
        <w:t>E,DE=ml_def</w:t>
      </w:r>
      <w:r>
        <w:rPr>
          <w:rStyle w:val="HTMLVorformatiertZchn"/>
        </w:rPr>
        <w:t>2</w:t>
      </w:r>
      <w:r w:rsidRPr="00932DED">
        <w:rPr>
          <w:rStyle w:val="HTMLVorformatiertZchn"/>
        </w:rPr>
        <w:t>.tf</w:t>
      </w:r>
      <w:proofErr w:type="gramEnd"/>
    </w:p>
    <w:p w14:paraId="29C794DD" w14:textId="019150C2" w:rsidR="00493D40" w:rsidRPr="00E46B83" w:rsidRDefault="00493D40" w:rsidP="00493D40">
      <w:pPr>
        <w:pStyle w:val="Listenabsatz"/>
        <w:numPr>
          <w:ilvl w:val="0"/>
          <w:numId w:val="3"/>
        </w:numPr>
      </w:pPr>
      <w:r w:rsidRPr="00E46B83">
        <w:t>Beide hier gezeigten Makroleisten können problemlos zusammen genutzt werden.</w:t>
      </w:r>
    </w:p>
    <w:p w14:paraId="3ED3CD56" w14:textId="2FEB92C5" w:rsidR="00493D40" w:rsidRDefault="00493D40" w:rsidP="00493D40">
      <w:pPr>
        <w:rPr>
          <w:rStyle w:val="HTMLVorformatiertZchn"/>
          <w:rFonts w:ascii="Futura Md BT" w:hAnsi="Futura Md BT"/>
          <w:szCs w:val="17"/>
          <w:lang w:val="de-DE"/>
        </w:rPr>
      </w:pPr>
    </w:p>
    <w:p w14:paraId="70FAB5E2" w14:textId="77777777" w:rsidR="00392F20" w:rsidRDefault="00493D40" w:rsidP="00392F20">
      <w:pPr>
        <w:keepNext/>
      </w:pPr>
      <w:r>
        <w:rPr>
          <w:noProof/>
          <w:lang w:val="de-D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93885C" wp14:editId="62E52080">
                <wp:simplePos x="0" y="0"/>
                <wp:positionH relativeFrom="column">
                  <wp:posOffset>-58522</wp:posOffset>
                </wp:positionH>
                <wp:positionV relativeFrom="paragraph">
                  <wp:posOffset>5171846</wp:posOffset>
                </wp:positionV>
                <wp:extent cx="6122823" cy="336500"/>
                <wp:effectExtent l="0" t="0" r="11430" b="26035"/>
                <wp:wrapNone/>
                <wp:docPr id="6" name="Rechteck: abgerundete Eck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823" cy="336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6100B2" id="Rechteck: abgerundete Ecken 6" o:spid="_x0000_s1026" style="position:absolute;margin-left:-4.6pt;margin-top:407.25pt;width:482.1pt;height:2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" filled="f" strokecolor="black [3213]" strokeweight="1.5pt">
                <v:stroke endcap="round"/>
              </v:roundrect>
            </w:pict>
          </mc:Fallback>
        </mc:AlternateContent>
      </w:r>
      <w:r>
        <w:rPr>
          <w:noProof/>
          <w:lang w:val="de-DE"/>
        </w:rPr>
        <w:drawing>
          <wp:inline distT="0" distB="0" distL="0" distR="0" wp14:anchorId="21431339" wp14:editId="7C56B5BD">
            <wp:extent cx="5943600" cy="5386070"/>
            <wp:effectExtent l="0" t="0" r="0" b="5080"/>
            <wp:docPr id="5" name="Grafik 5" descr="[T] ITUG 2018 Potsd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64327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5506" w14:textId="661CB2CE" w:rsidR="00493D40" w:rsidRDefault="00392F20" w:rsidP="00392F20">
      <w:pPr>
        <w:pStyle w:val="Beschriftung"/>
        <w:rPr>
          <w:rStyle w:val="HTMLVorformatiertZchn"/>
          <w:rFonts w:ascii="Futura Md BT" w:hAnsi="Futura Md BT"/>
          <w:szCs w:val="17"/>
          <w:lang w:val="de-DE"/>
        </w:rPr>
      </w:pPr>
      <w:proofErr w:type="spellStart"/>
      <w:r>
        <w:t>Abbildung</w:t>
      </w:r>
      <w:proofErr w:type="spellEnd"/>
      <w:r>
        <w:t xml:space="preserve"> </w:t>
      </w:r>
      <w:r w:rsidR="00780872">
        <w:rPr>
          <w:noProof/>
        </w:rPr>
        <w:fldChar w:fldCharType="begin"/>
      </w:r>
      <w:r w:rsidR="00780872">
        <w:rPr>
          <w:noProof/>
        </w:rPr>
        <w:instrText xml:space="preserve"> SEQ Abbildung \* ARABIC </w:instrText>
      </w:r>
      <w:r w:rsidR="00780872">
        <w:rPr>
          <w:noProof/>
        </w:rPr>
        <w:fldChar w:fldCharType="separate"/>
      </w:r>
      <w:r w:rsidR="00D27C09">
        <w:rPr>
          <w:noProof/>
        </w:rPr>
        <w:t>3</w:t>
      </w:r>
      <w:r w:rsidR="00780872">
        <w:rPr>
          <w:noProof/>
        </w:rPr>
        <w:fldChar w:fldCharType="end"/>
      </w:r>
      <w:r>
        <w:t xml:space="preserve">: Screenshot </w:t>
      </w:r>
      <w:proofErr w:type="spellStart"/>
      <w:r>
        <w:t>mit</w:t>
      </w:r>
      <w:proofErr w:type="spellEnd"/>
      <w:r>
        <w:t xml:space="preserve"> </w:t>
      </w:r>
      <w:proofErr w:type="spellStart"/>
      <w:r>
        <w:t>Makroleiste</w:t>
      </w:r>
      <w:proofErr w:type="spellEnd"/>
      <w:r>
        <w:t xml:space="preserve"> und </w:t>
      </w:r>
      <w:proofErr w:type="spellStart"/>
      <w:r>
        <w:t>temporärer</w:t>
      </w:r>
      <w:proofErr w:type="spellEnd"/>
      <w:r>
        <w:t xml:space="preserve"> </w:t>
      </w:r>
      <w:proofErr w:type="spellStart"/>
      <w:r w:rsidRPr="00D27C09">
        <w:rPr>
          <w:i/>
        </w:rPr>
        <w:t>Mausleiste</w:t>
      </w:r>
      <w:proofErr w:type="spellEnd"/>
    </w:p>
    <w:p w14:paraId="0BA930C6" w14:textId="26A3D9E0" w:rsidR="00392F20" w:rsidRDefault="00392F20" w:rsidP="00493D40">
      <w:pPr>
        <w:rPr>
          <w:rStyle w:val="HTMLVorformatiertZchn"/>
          <w:rFonts w:ascii="Futura Md BT" w:hAnsi="Futura Md BT"/>
          <w:szCs w:val="17"/>
          <w:lang w:val="de-DE"/>
        </w:rPr>
      </w:pPr>
    </w:p>
    <w:p w14:paraId="76EA1E45" w14:textId="017AF692" w:rsidR="00392F20" w:rsidRDefault="00392F20" w:rsidP="00493D40">
      <w:pPr>
        <w:rPr>
          <w:rStyle w:val="HTMLVorformatiertZchn"/>
          <w:rFonts w:ascii="Futura Md BT" w:hAnsi="Futura Md BT"/>
          <w:szCs w:val="17"/>
          <w:lang w:val="de-DE"/>
        </w:rPr>
      </w:pPr>
      <w:r>
        <w:rPr>
          <w:rStyle w:val="HTMLVorformatiertZchn"/>
          <w:rFonts w:ascii="Futura Md BT" w:hAnsi="Futura Md BT"/>
          <w:szCs w:val="17"/>
          <w:lang w:val="de-DE"/>
        </w:rPr>
        <w:t xml:space="preserve">Als Beispiel für einen umfangreicheren Einsatz von Makroleisten vgl. die Datei </w:t>
      </w:r>
      <w:r w:rsidRPr="00392F20">
        <w:rPr>
          <w:rStyle w:val="HTMLVorformatiertZchn"/>
        </w:rPr>
        <w:t>mleist.tf</w:t>
      </w:r>
      <w:r>
        <w:rPr>
          <w:rStyle w:val="HTMLVorformatiertZchn"/>
          <w:rFonts w:ascii="Futura Md BT" w:hAnsi="Futura Md BT"/>
          <w:szCs w:val="17"/>
          <w:lang w:val="de-DE"/>
        </w:rPr>
        <w:t xml:space="preserve">: </w:t>
      </w:r>
      <w:hyperlink r:id="rId14" w:history="1">
        <w:r w:rsidRPr="009C70E4">
          <w:rPr>
            <w:rStyle w:val="Hyperlink"/>
            <w:lang w:val="de-DE"/>
          </w:rPr>
          <w:t>http://85.214.95.119/docuwiki/doku.php?id=praesentation:start</w:t>
        </w:r>
      </w:hyperlink>
      <w:r>
        <w:rPr>
          <w:rStyle w:val="HTMLVorformatiertZchn"/>
          <w:rFonts w:ascii="Futura Md BT" w:hAnsi="Futura Md BT"/>
          <w:szCs w:val="17"/>
          <w:lang w:val="de-DE"/>
        </w:rPr>
        <w:t>.</w:t>
      </w:r>
    </w:p>
    <w:p w14:paraId="0796078B" w14:textId="77777777" w:rsidR="00D27C09" w:rsidRDefault="00D27C09" w:rsidP="00D27C09">
      <w:pPr>
        <w:keepNext/>
      </w:pPr>
      <w:r>
        <w:rPr>
          <w:noProof/>
          <w:lang w:val="de-DE"/>
        </w:rPr>
        <w:lastRenderedPageBreak/>
        <w:drawing>
          <wp:inline distT="0" distB="0" distL="0" distR="0" wp14:anchorId="12A1C239" wp14:editId="34104877">
            <wp:extent cx="5943600" cy="5287010"/>
            <wp:effectExtent l="0" t="0" r="0" b="8890"/>
            <wp:docPr id="8" name="Grafik 8" descr="Uni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64E19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9ABD" w14:textId="4396E373" w:rsidR="00392F20" w:rsidRDefault="00D27C09" w:rsidP="00D27C09">
      <w:pPr>
        <w:pStyle w:val="Beschriftung"/>
      </w:pPr>
      <w:proofErr w:type="spellStart"/>
      <w:r>
        <w:t>Abbildung</w:t>
      </w:r>
      <w:proofErr w:type="spellEnd"/>
      <w:r>
        <w:t xml:space="preserve"> </w:t>
      </w:r>
      <w:r w:rsidR="00780872">
        <w:rPr>
          <w:noProof/>
        </w:rPr>
        <w:fldChar w:fldCharType="begin"/>
      </w:r>
      <w:r w:rsidR="00780872">
        <w:rPr>
          <w:noProof/>
        </w:rPr>
        <w:instrText xml:space="preserve"> SEQ Abbildung \* ARABIC </w:instrText>
      </w:r>
      <w:r w:rsidR="00780872">
        <w:rPr>
          <w:noProof/>
        </w:rPr>
        <w:fldChar w:fldCharType="separate"/>
      </w:r>
      <w:r>
        <w:rPr>
          <w:noProof/>
        </w:rPr>
        <w:t>4</w:t>
      </w:r>
      <w:r w:rsidR="00780872">
        <w:rPr>
          <w:noProof/>
        </w:rPr>
        <w:fldChar w:fldCharType="end"/>
      </w:r>
      <w:r>
        <w:t xml:space="preserve">: Screenshot </w:t>
      </w:r>
      <w:proofErr w:type="spellStart"/>
      <w:r>
        <w:t>mit</w:t>
      </w:r>
      <w:proofErr w:type="spellEnd"/>
      <w:r>
        <w:t xml:space="preserve"> </w:t>
      </w:r>
      <w:proofErr w:type="spellStart"/>
      <w:r>
        <w:t>aktivierter</w:t>
      </w:r>
      <w:proofErr w:type="spellEnd"/>
      <w:r>
        <w:t xml:space="preserve"> MLEIST.TF</w:t>
      </w:r>
    </w:p>
    <w:p w14:paraId="56C59DE7" w14:textId="77777777" w:rsidR="00D27C09" w:rsidRDefault="00D27C09" w:rsidP="00D27C09">
      <w:pPr>
        <w:keepNext/>
      </w:pPr>
      <w:r>
        <w:rPr>
          <w:noProof/>
          <w:lang w:val="de-DE"/>
        </w:rPr>
        <w:lastRenderedPageBreak/>
        <w:drawing>
          <wp:inline distT="0" distB="0" distL="0" distR="0" wp14:anchorId="329672E0" wp14:editId="2A753ED2">
            <wp:extent cx="5943600" cy="5287010"/>
            <wp:effectExtent l="0" t="0" r="0" b="8890"/>
            <wp:docPr id="9" name="Grafik 9" descr="Uni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648B9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D93E" w14:textId="26A06772" w:rsidR="00D27C09" w:rsidRDefault="00D27C09" w:rsidP="00D27C09">
      <w:pPr>
        <w:pStyle w:val="Beschriftung"/>
        <w:rPr>
          <w:lang w:val="de-DE"/>
        </w:rPr>
      </w:pPr>
      <w:proofErr w:type="spellStart"/>
      <w:r>
        <w:t>Abbildung</w:t>
      </w:r>
      <w:proofErr w:type="spellEnd"/>
      <w:r>
        <w:t xml:space="preserve"> </w:t>
      </w:r>
      <w:r w:rsidR="00780872">
        <w:rPr>
          <w:noProof/>
        </w:rPr>
        <w:fldChar w:fldCharType="begin"/>
      </w:r>
      <w:r w:rsidR="00780872">
        <w:rPr>
          <w:noProof/>
        </w:rPr>
        <w:instrText xml:space="preserve"> SEQ Abbildung \* ARABIC </w:instrText>
      </w:r>
      <w:r w:rsidR="00780872">
        <w:rPr>
          <w:noProof/>
        </w:rPr>
        <w:fldChar w:fldCharType="separate"/>
      </w:r>
      <w:r>
        <w:rPr>
          <w:noProof/>
        </w:rPr>
        <w:t>5</w:t>
      </w:r>
      <w:r w:rsidR="00780872">
        <w:rPr>
          <w:noProof/>
        </w:rPr>
        <w:fldChar w:fldCharType="end"/>
      </w:r>
      <w:r>
        <w:t xml:space="preserve">: Screenshot </w:t>
      </w:r>
      <w:proofErr w:type="spellStart"/>
      <w:r>
        <w:t>mit</w:t>
      </w:r>
      <w:proofErr w:type="spellEnd"/>
      <w:r>
        <w:t xml:space="preserve"> Popup </w:t>
      </w:r>
      <w:proofErr w:type="spellStart"/>
      <w:r>
        <w:t>als</w:t>
      </w:r>
      <w:proofErr w:type="spellEnd"/>
      <w:r>
        <w:t xml:space="preserve"> </w:t>
      </w:r>
      <w:proofErr w:type="spellStart"/>
      <w:r>
        <w:t>Mausmakrofunktion</w:t>
      </w:r>
      <w:proofErr w:type="spellEnd"/>
    </w:p>
    <w:p w14:paraId="75894D4A" w14:textId="77777777" w:rsidR="00D27C09" w:rsidRPr="00D27C09" w:rsidRDefault="00D27C09" w:rsidP="00D27C09">
      <w:pPr>
        <w:rPr>
          <w:lang w:val="de-DE"/>
        </w:rPr>
      </w:pPr>
    </w:p>
    <w:p w14:paraId="093BDC82" w14:textId="449F769C" w:rsidR="00DD04D9" w:rsidRDefault="00DD04D9" w:rsidP="00DD04D9">
      <w:pPr>
        <w:pStyle w:val="berschrift1"/>
        <w:rPr>
          <w:lang w:val="de-DE"/>
        </w:rPr>
      </w:pPr>
      <w:r>
        <w:rPr>
          <w:lang w:val="de-DE"/>
        </w:rPr>
        <w:t>Editordefinitionen zurücksetzen/löschen</w:t>
      </w:r>
    </w:p>
    <w:p w14:paraId="5887124F" w14:textId="41C64894" w:rsidR="00DD04D9" w:rsidRPr="0062489D" w:rsidRDefault="0062489D" w:rsidP="0062489D">
      <w:pPr>
        <w:pStyle w:val="Listenabsatz"/>
        <w:numPr>
          <w:ilvl w:val="0"/>
          <w:numId w:val="3"/>
        </w:numPr>
        <w:rPr>
          <w:lang w:val="de-DE"/>
        </w:rPr>
      </w:pPr>
      <w:r w:rsidRPr="0062489D">
        <w:rPr>
          <w:rStyle w:val="HTMLVorformatiertZchn"/>
          <w:lang w:val="de-DE"/>
        </w:rPr>
        <w:t>#</w:t>
      </w:r>
      <w:proofErr w:type="gramStart"/>
      <w:r w:rsidRPr="0062489D">
        <w:rPr>
          <w:rStyle w:val="HTMLVorformatiertZchn"/>
          <w:lang w:val="de-DE"/>
        </w:rPr>
        <w:t>E,DE</w:t>
      </w:r>
      <w:proofErr w:type="gramEnd"/>
      <w:r w:rsidRPr="0062489D">
        <w:rPr>
          <w:rStyle w:val="HTMLVorformatiertZchn"/>
          <w:lang w:val="de-DE"/>
        </w:rPr>
        <w:t>=+</w:t>
      </w:r>
      <w:r w:rsidRPr="0062489D">
        <w:rPr>
          <w:lang w:val="de-DE"/>
        </w:rPr>
        <w:t xml:space="preserve"> </w:t>
      </w:r>
      <w:r w:rsidRPr="0062489D">
        <w:rPr>
          <w:lang w:val="de-DE"/>
        </w:rPr>
        <w:sym w:font="Wingdings" w:char="F0E0"/>
      </w:r>
      <w:r w:rsidRPr="0062489D">
        <w:rPr>
          <w:lang w:val="de-DE"/>
        </w:rPr>
        <w:t xml:space="preserve"> Löscht die ggf. im Editor geänderten Definitionen und übernimmt wieder die im Segment </w:t>
      </w:r>
      <w:r w:rsidRPr="0062489D">
        <w:rPr>
          <w:rStyle w:val="HTMLVorformatiertZchn"/>
          <w:lang w:val="de-DE"/>
        </w:rPr>
        <w:t>EDIT</w:t>
      </w:r>
      <w:r w:rsidRPr="0062489D">
        <w:rPr>
          <w:lang w:val="de-DE"/>
        </w:rPr>
        <w:t xml:space="preserve"> der Datei </w:t>
      </w:r>
      <w:r w:rsidRPr="0062489D">
        <w:rPr>
          <w:rStyle w:val="HTMLVorformatiertZchn"/>
          <w:lang w:val="de-DE"/>
        </w:rPr>
        <w:t>TUSTEP.INI</w:t>
      </w:r>
      <w:r w:rsidRPr="0062489D">
        <w:rPr>
          <w:lang w:val="de-DE"/>
        </w:rPr>
        <w:t xml:space="preserve"> gespeicherten Definitionen. Gemerkte Editoranweisungen bleiben erhalten, ausschließlich im Editor definierte Zeichen- und </w:t>
      </w:r>
      <w:proofErr w:type="spellStart"/>
      <w:r w:rsidRPr="0062489D">
        <w:rPr>
          <w:lang w:val="de-DE"/>
        </w:rPr>
        <w:t>Stringgruppen</w:t>
      </w:r>
      <w:proofErr w:type="spellEnd"/>
      <w:r w:rsidRPr="0062489D">
        <w:rPr>
          <w:lang w:val="de-DE"/>
        </w:rPr>
        <w:t xml:space="preserve"> hingegen nicht (= nicht im</w:t>
      </w:r>
      <w:r>
        <w:rPr>
          <w:lang w:val="de-DE"/>
        </w:rPr>
        <w:t xml:space="preserve"> </w:t>
      </w:r>
      <w:r w:rsidRPr="0062489D">
        <w:rPr>
          <w:lang w:val="de-DE"/>
        </w:rPr>
        <w:t>Se</w:t>
      </w:r>
      <w:r w:rsidR="00566093">
        <w:rPr>
          <w:lang w:val="de-DE"/>
        </w:rPr>
        <w:t>g</w:t>
      </w:r>
      <w:r w:rsidRPr="0062489D">
        <w:rPr>
          <w:lang w:val="de-DE"/>
        </w:rPr>
        <w:t xml:space="preserve">ment </w:t>
      </w:r>
      <w:r w:rsidRPr="0062489D">
        <w:rPr>
          <w:rStyle w:val="HTMLVorformatiertZchn"/>
          <w:lang w:val="de-DE"/>
        </w:rPr>
        <w:t>EDIT</w:t>
      </w:r>
      <w:r w:rsidRPr="0062489D">
        <w:rPr>
          <w:lang w:val="de-DE"/>
        </w:rPr>
        <w:t xml:space="preserve"> vorhanden)</w:t>
      </w:r>
    </w:p>
    <w:p w14:paraId="51E67239" w14:textId="01B1B2DF" w:rsidR="0062489D" w:rsidRPr="001F5AF2" w:rsidRDefault="0062489D" w:rsidP="0062489D">
      <w:pPr>
        <w:pStyle w:val="Listenabsatz"/>
        <w:numPr>
          <w:ilvl w:val="0"/>
          <w:numId w:val="3"/>
        </w:numPr>
      </w:pPr>
      <w:r w:rsidRPr="0062489D">
        <w:rPr>
          <w:rStyle w:val="HTMLVorformatiertZchn"/>
        </w:rPr>
        <w:t>#</w:t>
      </w:r>
      <w:proofErr w:type="gramStart"/>
      <w:r w:rsidRPr="0062489D">
        <w:rPr>
          <w:rStyle w:val="HTMLVorformatiertZchn"/>
        </w:rPr>
        <w:t>E,DE</w:t>
      </w:r>
      <w:proofErr w:type="gramEnd"/>
      <w:r w:rsidRPr="0062489D">
        <w:rPr>
          <w:rStyle w:val="HTMLVorformatiertZchn"/>
        </w:rPr>
        <w:t>=-STD</w:t>
      </w:r>
      <w:r>
        <w:rPr>
          <w:lang w:val="de-DE"/>
        </w:rPr>
        <w:t xml:space="preserve">- </w:t>
      </w:r>
      <w:r w:rsidRPr="001F5AF2">
        <w:rPr>
          <w:lang w:val="de-DE"/>
        </w:rPr>
        <w:sym w:font="Wingdings" w:char="F0E0"/>
      </w:r>
      <w:r w:rsidRPr="001F5AF2">
        <w:t xml:space="preserve"> </w:t>
      </w:r>
      <w:proofErr w:type="spellStart"/>
      <w:r w:rsidRPr="001F5AF2">
        <w:t>Funktioniert</w:t>
      </w:r>
      <w:proofErr w:type="spellEnd"/>
      <w:r w:rsidRPr="001F5AF2">
        <w:t xml:space="preserve"> </w:t>
      </w:r>
      <w:proofErr w:type="spellStart"/>
      <w:r w:rsidRPr="001F5AF2">
        <w:t>wie</w:t>
      </w:r>
      <w:proofErr w:type="spellEnd"/>
      <w:r w:rsidRPr="001F5AF2">
        <w:t xml:space="preserve"> </w:t>
      </w:r>
      <w:r w:rsidRPr="001F5AF2">
        <w:rPr>
          <w:rStyle w:val="HTMLVorformatiertZchn"/>
        </w:rPr>
        <w:t>#E,DE=+</w:t>
      </w:r>
      <w:r w:rsidRPr="001F5AF2">
        <w:t xml:space="preserve">, die </w:t>
      </w:r>
      <w:proofErr w:type="spellStart"/>
      <w:r w:rsidRPr="001F5AF2">
        <w:t>gemerkten</w:t>
      </w:r>
      <w:proofErr w:type="spellEnd"/>
      <w:r w:rsidRPr="001F5AF2">
        <w:t xml:space="preserve"> </w:t>
      </w:r>
      <w:proofErr w:type="spellStart"/>
      <w:r w:rsidRPr="001F5AF2">
        <w:t>Anweisungen</w:t>
      </w:r>
      <w:proofErr w:type="spellEnd"/>
      <w:r w:rsidRPr="001F5AF2">
        <w:t xml:space="preserve"> </w:t>
      </w:r>
      <w:proofErr w:type="spellStart"/>
      <w:r w:rsidRPr="001F5AF2">
        <w:t>bleiben</w:t>
      </w:r>
      <w:proofErr w:type="spellEnd"/>
      <w:r w:rsidRPr="001F5AF2">
        <w:t xml:space="preserve"> </w:t>
      </w:r>
      <w:proofErr w:type="spellStart"/>
      <w:r w:rsidRPr="001F5AF2">
        <w:t>erhalten</w:t>
      </w:r>
      <w:proofErr w:type="spellEnd"/>
      <w:r w:rsidRPr="001F5AF2">
        <w:t xml:space="preserve">, </w:t>
      </w:r>
      <w:proofErr w:type="spellStart"/>
      <w:r w:rsidRPr="001F5AF2">
        <w:t>allerdings</w:t>
      </w:r>
      <w:proofErr w:type="spellEnd"/>
      <w:r w:rsidRPr="001F5AF2">
        <w:t xml:space="preserve"> </w:t>
      </w:r>
      <w:proofErr w:type="spellStart"/>
      <w:r w:rsidRPr="001F5AF2">
        <w:t>werden</w:t>
      </w:r>
      <w:proofErr w:type="spellEnd"/>
      <w:r w:rsidRPr="001F5AF2">
        <w:t xml:space="preserve"> </w:t>
      </w:r>
      <w:proofErr w:type="spellStart"/>
      <w:r w:rsidRPr="001F5AF2">
        <w:t>nicht</w:t>
      </w:r>
      <w:proofErr w:type="spellEnd"/>
      <w:r w:rsidRPr="001F5AF2">
        <w:t xml:space="preserve"> die </w:t>
      </w:r>
      <w:proofErr w:type="spellStart"/>
      <w:r w:rsidRPr="001F5AF2">
        <w:t>Definitionen</w:t>
      </w:r>
      <w:proofErr w:type="spellEnd"/>
      <w:r w:rsidRPr="001F5AF2">
        <w:t xml:space="preserve"> </w:t>
      </w:r>
      <w:proofErr w:type="spellStart"/>
      <w:r w:rsidRPr="001F5AF2">
        <w:t>aus</w:t>
      </w:r>
      <w:proofErr w:type="spellEnd"/>
      <w:r w:rsidRPr="001F5AF2">
        <w:t xml:space="preserve"> dem Segment </w:t>
      </w:r>
      <w:r w:rsidRPr="001F5AF2">
        <w:rPr>
          <w:rStyle w:val="HTMLVorformatiertZchn"/>
        </w:rPr>
        <w:t>EDIT</w:t>
      </w:r>
      <w:r w:rsidRPr="001F5AF2">
        <w:t xml:space="preserve"> </w:t>
      </w:r>
      <w:proofErr w:type="spellStart"/>
      <w:r w:rsidRPr="001F5AF2">
        <w:t>eingestellt</w:t>
      </w:r>
      <w:proofErr w:type="spellEnd"/>
      <w:r w:rsidRPr="001F5AF2">
        <w:t xml:space="preserve">, </w:t>
      </w:r>
      <w:proofErr w:type="spellStart"/>
      <w:r w:rsidRPr="001F5AF2">
        <w:t>sondern</w:t>
      </w:r>
      <w:proofErr w:type="spellEnd"/>
      <w:r w:rsidRPr="001F5AF2">
        <w:t xml:space="preserve"> die von </w:t>
      </w:r>
      <w:r w:rsidRPr="001F5AF2">
        <w:rPr>
          <w:rStyle w:val="HTMLVorformatiertZchn"/>
        </w:rPr>
        <w:t>TUSTEP</w:t>
      </w:r>
      <w:r w:rsidRPr="001F5AF2">
        <w:t xml:space="preserve"> </w:t>
      </w:r>
      <w:proofErr w:type="spellStart"/>
      <w:r w:rsidRPr="001F5AF2">
        <w:t>voreingestellten</w:t>
      </w:r>
      <w:proofErr w:type="spellEnd"/>
      <w:r w:rsidRPr="001F5AF2">
        <w:t xml:space="preserve"> </w:t>
      </w:r>
      <w:proofErr w:type="spellStart"/>
      <w:r w:rsidRPr="001F5AF2">
        <w:t>Standardwerte</w:t>
      </w:r>
      <w:proofErr w:type="spellEnd"/>
      <w:r w:rsidRPr="001F5AF2">
        <w:t xml:space="preserve">. </w:t>
      </w:r>
      <w:proofErr w:type="spellStart"/>
      <w:r w:rsidRPr="001F5AF2">
        <w:t>Zeichen</w:t>
      </w:r>
      <w:proofErr w:type="spellEnd"/>
      <w:r w:rsidRPr="001F5AF2">
        <w:t xml:space="preserve">- und </w:t>
      </w:r>
      <w:proofErr w:type="spellStart"/>
      <w:r w:rsidRPr="001F5AF2">
        <w:t>Stringgruppen</w:t>
      </w:r>
      <w:proofErr w:type="spellEnd"/>
      <w:r w:rsidRPr="001F5AF2">
        <w:t xml:space="preserve"> </w:t>
      </w:r>
      <w:proofErr w:type="spellStart"/>
      <w:r w:rsidRPr="001F5AF2">
        <w:t>aus</w:t>
      </w:r>
      <w:proofErr w:type="spellEnd"/>
      <w:r w:rsidRPr="001F5AF2">
        <w:t xml:space="preserve"> dem Segment Edit </w:t>
      </w:r>
      <w:proofErr w:type="spellStart"/>
      <w:r w:rsidRPr="001F5AF2">
        <w:t>sind</w:t>
      </w:r>
      <w:proofErr w:type="spellEnd"/>
      <w:r w:rsidRPr="001F5AF2">
        <w:t xml:space="preserve"> </w:t>
      </w:r>
      <w:proofErr w:type="spellStart"/>
      <w:r w:rsidRPr="001F5AF2">
        <w:t>damit</w:t>
      </w:r>
      <w:proofErr w:type="spellEnd"/>
      <w:r w:rsidRPr="001F5AF2">
        <w:t xml:space="preserve"> </w:t>
      </w:r>
      <w:proofErr w:type="spellStart"/>
      <w:r w:rsidRPr="001F5AF2">
        <w:t>ebenfalls</w:t>
      </w:r>
      <w:proofErr w:type="spellEnd"/>
      <w:r w:rsidRPr="001F5AF2">
        <w:t xml:space="preserve"> </w:t>
      </w:r>
      <w:proofErr w:type="spellStart"/>
      <w:r w:rsidRPr="001F5AF2">
        <w:t>nicht</w:t>
      </w:r>
      <w:proofErr w:type="spellEnd"/>
      <w:r w:rsidRPr="001F5AF2">
        <w:t xml:space="preserve"> </w:t>
      </w:r>
      <w:proofErr w:type="spellStart"/>
      <w:r w:rsidRPr="001F5AF2">
        <w:t>eingestellt</w:t>
      </w:r>
      <w:proofErr w:type="spellEnd"/>
      <w:r w:rsidRPr="001F5AF2">
        <w:t>.</w:t>
      </w:r>
    </w:p>
    <w:p w14:paraId="2F56A0C5" w14:textId="72EA8D18" w:rsidR="0062489D" w:rsidRPr="001F5AF2" w:rsidRDefault="0062489D" w:rsidP="0062489D">
      <w:pPr>
        <w:pStyle w:val="Listenabsatz"/>
        <w:numPr>
          <w:ilvl w:val="0"/>
          <w:numId w:val="3"/>
        </w:numPr>
        <w:rPr>
          <w:lang w:val="de-DE"/>
        </w:rPr>
      </w:pPr>
      <w:r w:rsidRPr="001F5AF2">
        <w:rPr>
          <w:rStyle w:val="HTMLVorformatiertZchn"/>
          <w:lang w:val="de-DE"/>
        </w:rPr>
        <w:lastRenderedPageBreak/>
        <w:t>#</w:t>
      </w:r>
      <w:proofErr w:type="gramStart"/>
      <w:r w:rsidRPr="001F5AF2">
        <w:rPr>
          <w:rStyle w:val="HTMLVorformatiertZchn"/>
          <w:lang w:val="de-DE"/>
        </w:rPr>
        <w:t>E,DE</w:t>
      </w:r>
      <w:proofErr w:type="gramEnd"/>
      <w:r w:rsidRPr="001F5AF2">
        <w:rPr>
          <w:rStyle w:val="HTMLVorformatiertZchn"/>
          <w:lang w:val="de-DE"/>
        </w:rPr>
        <w:t>=!</w:t>
      </w:r>
      <w:r w:rsidRPr="0062489D">
        <w:rPr>
          <w:lang w:val="de-DE"/>
        </w:rPr>
        <w:t xml:space="preserve"> </w:t>
      </w:r>
      <w:r w:rsidRPr="0062489D">
        <w:rPr>
          <w:lang w:val="de-DE"/>
        </w:rPr>
        <w:sym w:font="Wingdings" w:char="F0E0"/>
      </w:r>
      <w:r w:rsidRPr="0062489D">
        <w:rPr>
          <w:lang w:val="de-DE"/>
        </w:rPr>
        <w:t xml:space="preserve"> </w:t>
      </w:r>
      <w:proofErr w:type="spellStart"/>
      <w:r w:rsidRPr="001F5AF2">
        <w:t>Funktioniert</w:t>
      </w:r>
      <w:proofErr w:type="spellEnd"/>
      <w:r w:rsidRPr="001F5AF2">
        <w:t xml:space="preserve"> </w:t>
      </w:r>
      <w:proofErr w:type="spellStart"/>
      <w:r w:rsidRPr="001F5AF2">
        <w:t>wie</w:t>
      </w:r>
      <w:proofErr w:type="spellEnd"/>
      <w:r w:rsidRPr="001F5AF2">
        <w:t xml:space="preserve"> </w:t>
      </w:r>
      <w:r w:rsidRPr="001F5AF2">
        <w:rPr>
          <w:rStyle w:val="HTMLVorformatiertZchn"/>
        </w:rPr>
        <w:t>#</w:t>
      </w:r>
      <w:proofErr w:type="gramStart"/>
      <w:r w:rsidRPr="001F5AF2">
        <w:rPr>
          <w:rStyle w:val="HTMLVorformatiertZchn"/>
        </w:rPr>
        <w:t>E,DE</w:t>
      </w:r>
      <w:proofErr w:type="gramEnd"/>
      <w:r w:rsidRPr="001F5AF2">
        <w:rPr>
          <w:rStyle w:val="HTMLVorformatiertZchn"/>
        </w:rPr>
        <w:t xml:space="preserve">=+, </w:t>
      </w:r>
      <w:proofErr w:type="spellStart"/>
      <w:r w:rsidRPr="001F5AF2">
        <w:t>jedoch</w:t>
      </w:r>
      <w:proofErr w:type="spellEnd"/>
      <w:r w:rsidRPr="001F5AF2">
        <w:t xml:space="preserve"> </w:t>
      </w:r>
      <w:proofErr w:type="spellStart"/>
      <w:r w:rsidRPr="001F5AF2">
        <w:t>w</w:t>
      </w:r>
      <w:r w:rsidR="001F5AF2" w:rsidRPr="001F5AF2">
        <w:t>e</w:t>
      </w:r>
      <w:r w:rsidRPr="001F5AF2">
        <w:t>rden</w:t>
      </w:r>
      <w:proofErr w:type="spellEnd"/>
      <w:r w:rsidRPr="001F5AF2">
        <w:t xml:space="preserve"> </w:t>
      </w:r>
      <w:proofErr w:type="spellStart"/>
      <w:r w:rsidRPr="001F5AF2">
        <w:t>auch</w:t>
      </w:r>
      <w:proofErr w:type="spellEnd"/>
      <w:r w:rsidRPr="001F5AF2">
        <w:t xml:space="preserve"> </w:t>
      </w:r>
      <w:proofErr w:type="spellStart"/>
      <w:r w:rsidRPr="001F5AF2">
        <w:t>gemerkte</w:t>
      </w:r>
      <w:proofErr w:type="spellEnd"/>
      <w:r w:rsidRPr="001F5AF2">
        <w:t xml:space="preserve"> </w:t>
      </w:r>
      <w:proofErr w:type="spellStart"/>
      <w:r w:rsidRPr="001F5AF2">
        <w:t>Anweisungen</w:t>
      </w:r>
      <w:proofErr w:type="spellEnd"/>
      <w:r w:rsidRPr="001F5AF2">
        <w:t xml:space="preserve"> etc. </w:t>
      </w:r>
      <w:proofErr w:type="spellStart"/>
      <w:r w:rsidRPr="001F5AF2">
        <w:t>gelöscht</w:t>
      </w:r>
      <w:proofErr w:type="spellEnd"/>
      <w:r w:rsidRPr="001F5AF2">
        <w:t xml:space="preserve">. Es </w:t>
      </w:r>
      <w:proofErr w:type="spellStart"/>
      <w:r w:rsidRPr="001F5AF2">
        <w:t>wird</w:t>
      </w:r>
      <w:proofErr w:type="spellEnd"/>
      <w:r w:rsidRPr="001F5AF2">
        <w:t xml:space="preserve"> also </w:t>
      </w:r>
      <w:proofErr w:type="spellStart"/>
      <w:r w:rsidRPr="001F5AF2">
        <w:t>für</w:t>
      </w:r>
      <w:proofErr w:type="spellEnd"/>
      <w:r w:rsidRPr="001F5AF2">
        <w:t xml:space="preserve"> den Editor der Stand </w:t>
      </w:r>
      <w:proofErr w:type="spellStart"/>
      <w:r w:rsidRPr="001F5AF2">
        <w:t>hergestellt</w:t>
      </w:r>
      <w:proofErr w:type="spellEnd"/>
      <w:r w:rsidRPr="001F5AF2">
        <w:t xml:space="preserve">, der </w:t>
      </w:r>
      <w:proofErr w:type="spellStart"/>
      <w:r w:rsidRPr="001F5AF2">
        <w:t>für</w:t>
      </w:r>
      <w:proofErr w:type="spellEnd"/>
      <w:r w:rsidRPr="001F5AF2">
        <w:t xml:space="preserve"> den </w:t>
      </w:r>
      <w:proofErr w:type="spellStart"/>
      <w:r w:rsidRPr="001F5AF2">
        <w:t>Beginn</w:t>
      </w:r>
      <w:proofErr w:type="spellEnd"/>
      <w:r w:rsidRPr="001F5AF2">
        <w:t xml:space="preserve"> </w:t>
      </w:r>
      <w:proofErr w:type="spellStart"/>
      <w:r w:rsidRPr="001F5AF2">
        <w:t>einer</w:t>
      </w:r>
      <w:proofErr w:type="spellEnd"/>
      <w:r w:rsidRPr="001F5AF2">
        <w:t xml:space="preserve"> </w:t>
      </w:r>
      <w:proofErr w:type="spellStart"/>
      <w:r w:rsidRPr="001F5AF2">
        <w:t>Sitzung</w:t>
      </w:r>
      <w:proofErr w:type="spellEnd"/>
      <w:r w:rsidRPr="001F5AF2">
        <w:t xml:space="preserve"> gilt (“neu </w:t>
      </w:r>
      <w:proofErr w:type="spellStart"/>
      <w:r w:rsidRPr="001F5AF2">
        <w:t>initialisieren</w:t>
      </w:r>
      <w:proofErr w:type="spellEnd"/>
      <w:r w:rsidRPr="001F5AF2">
        <w:t>”).</w:t>
      </w:r>
    </w:p>
    <w:sectPr w:rsidR="0062489D" w:rsidRPr="001F5AF2" w:rsidSect="0010227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F9BE1" w14:textId="77777777" w:rsidR="00AB0BAE" w:rsidRDefault="00AB0BAE" w:rsidP="00DD04D9">
      <w:pPr>
        <w:spacing w:after="0" w:line="240" w:lineRule="auto"/>
      </w:pPr>
      <w:r>
        <w:separator/>
      </w:r>
    </w:p>
  </w:endnote>
  <w:endnote w:type="continuationSeparator" w:id="0">
    <w:p w14:paraId="5338C828" w14:textId="77777777" w:rsidR="00AB0BAE" w:rsidRDefault="00AB0BAE" w:rsidP="00DD0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empelGaramond-Roman">
    <w:altName w:val="Cambria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Futura Md BT">
    <w:panose1 w:val="020B0602020204020303"/>
    <w:charset w:val="00"/>
    <w:family w:val="swiss"/>
    <w:pitch w:val="variable"/>
    <w:sig w:usb0="800000AF" w:usb1="1000204A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D14C7" w14:textId="77777777" w:rsidR="00102276" w:rsidRDefault="0010227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9666939"/>
      <w:docPartObj>
        <w:docPartGallery w:val="Page Numbers (Bottom of Page)"/>
        <w:docPartUnique/>
      </w:docPartObj>
    </w:sdtPr>
    <w:sdtEndPr/>
    <w:sdtContent>
      <w:p w14:paraId="4DAF9860" w14:textId="0C07FFC1" w:rsidR="00102276" w:rsidRDefault="0010227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2230B248" w14:textId="77777777" w:rsidR="00102276" w:rsidRDefault="0010227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58C2E" w14:textId="77777777" w:rsidR="00102276" w:rsidRDefault="0010227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8312F" w14:textId="77777777" w:rsidR="00AB0BAE" w:rsidRDefault="00AB0BAE" w:rsidP="00DD04D9">
      <w:pPr>
        <w:spacing w:after="0" w:line="240" w:lineRule="auto"/>
      </w:pPr>
      <w:r>
        <w:separator/>
      </w:r>
    </w:p>
  </w:footnote>
  <w:footnote w:type="continuationSeparator" w:id="0">
    <w:p w14:paraId="620F2132" w14:textId="77777777" w:rsidR="00AB0BAE" w:rsidRDefault="00AB0BAE" w:rsidP="00DD04D9">
      <w:pPr>
        <w:spacing w:after="0" w:line="240" w:lineRule="auto"/>
      </w:pPr>
      <w:r>
        <w:continuationSeparator/>
      </w:r>
    </w:p>
  </w:footnote>
  <w:footnote w:id="1">
    <w:p w14:paraId="166B5A0A" w14:textId="77777777" w:rsidR="00DD04D9" w:rsidRPr="00DD04D9" w:rsidRDefault="00DD04D9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proofErr w:type="spellStart"/>
      <w:r w:rsidRPr="00DD04D9">
        <w:t>Vgl</w:t>
      </w:r>
      <w:proofErr w:type="spellEnd"/>
      <w:r w:rsidRPr="00DD04D9">
        <w:t xml:space="preserve">. </w:t>
      </w:r>
      <w:proofErr w:type="spellStart"/>
      <w:r w:rsidRPr="00DD04D9">
        <w:t>im</w:t>
      </w:r>
      <w:proofErr w:type="spellEnd"/>
      <w:r w:rsidRPr="00DD04D9">
        <w:t xml:space="preserve"> TUSTEP-</w:t>
      </w:r>
      <w:proofErr w:type="spellStart"/>
      <w:r w:rsidRPr="00DD04D9">
        <w:t>Handbuch</w:t>
      </w:r>
      <w:proofErr w:type="spellEnd"/>
      <w:r w:rsidRPr="00DD04D9">
        <w:t xml:space="preserve"> </w:t>
      </w:r>
      <w:proofErr w:type="spellStart"/>
      <w:r w:rsidRPr="00DD04D9">
        <w:t>Kapitel</w:t>
      </w:r>
      <w:proofErr w:type="spellEnd"/>
      <w:r w:rsidRPr="00DD04D9">
        <w:t xml:space="preserve"> »Editor </w:t>
      </w:r>
      <w:proofErr w:type="spellStart"/>
      <w:r w:rsidRPr="00DD04D9">
        <w:t>Organisatorische</w:t>
      </w:r>
      <w:proofErr w:type="spellEnd"/>
      <w:r w:rsidRPr="00DD04D9">
        <w:t xml:space="preserve"> </w:t>
      </w:r>
      <w:proofErr w:type="spellStart"/>
      <w:r w:rsidRPr="00DD04D9">
        <w:t>Anweisungen</w:t>
      </w:r>
      <w:proofErr w:type="spellEnd"/>
      <w:r w:rsidRPr="00DD04D9">
        <w:t xml:space="preserve"> </w:t>
      </w:r>
      <w:proofErr w:type="spellStart"/>
      <w:r w:rsidRPr="00DD04D9">
        <w:t>Colorierung</w:t>
      </w:r>
      <w:proofErr w:type="spellEnd"/>
      <w:r w:rsidRPr="00DD04D9">
        <w:t xml:space="preserve"> </w:t>
      </w:r>
      <w:proofErr w:type="spellStart"/>
      <w:r w:rsidRPr="00DD04D9">
        <w:t>definieren</w:t>
      </w:r>
      <w:proofErr w:type="spellEnd"/>
      <w:r w:rsidRPr="00DD04D9">
        <w:t>/</w:t>
      </w:r>
      <w:proofErr w:type="spellStart"/>
      <w:r w:rsidRPr="00DD04D9">
        <w:t>wechseln</w:t>
      </w:r>
      <w:proofErr w:type="spellEnd"/>
      <w:r w:rsidRPr="00DD04D9">
        <w:t>/</w:t>
      </w:r>
      <w:proofErr w:type="spellStart"/>
      <w:r w:rsidRPr="00DD04D9">
        <w:t>löschen</w:t>
      </w:r>
      <w:proofErr w:type="spellEnd"/>
      <w:r w:rsidRPr="00DD04D9">
        <w:t>/</w:t>
      </w:r>
      <w:proofErr w:type="spellStart"/>
      <w:r w:rsidRPr="00DD04D9">
        <w:t>abfragen</w:t>
      </w:r>
      <w:proofErr w:type="spellEnd"/>
      <w:r w:rsidRPr="00DD04D9">
        <w:t>«.</w:t>
      </w:r>
    </w:p>
  </w:footnote>
  <w:footnote w:id="2">
    <w:p w14:paraId="0CFE1A96" w14:textId="7C809704" w:rsidR="004B1295" w:rsidRPr="004B1295" w:rsidRDefault="004B1295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de-DE"/>
        </w:rPr>
        <w:t>Vgl. im Handbuch „Editor/Makros aufrufen/definieren/löschen/abfragen“.</w:t>
      </w:r>
    </w:p>
  </w:footnote>
  <w:footnote w:id="3">
    <w:p w14:paraId="343F5196" w14:textId="5C15040C" w:rsidR="00B010EA" w:rsidRPr="00B010EA" w:rsidRDefault="00B010EA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de-DE"/>
        </w:rPr>
        <w:t>Man beachte den Punkt am Ende des Makronamens.</w:t>
      </w:r>
    </w:p>
  </w:footnote>
  <w:footnote w:id="4">
    <w:p w14:paraId="1018CFFE" w14:textId="6A2351FF" w:rsidR="00185C9C" w:rsidRPr="00185C9C" w:rsidRDefault="00185C9C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de-DE"/>
        </w:rPr>
        <w:t xml:space="preserve">Auf Grund der Länge muss </w:t>
      </w:r>
      <w:r w:rsidR="00144979">
        <w:rPr>
          <w:lang w:val="de-DE"/>
        </w:rPr>
        <w:t xml:space="preserve">zur Eingabe der </w:t>
      </w:r>
      <w:r>
        <w:rPr>
          <w:lang w:val="de-DE"/>
        </w:rPr>
        <w:t>Makro</w:t>
      </w:r>
      <w:r w:rsidR="00144979">
        <w:rPr>
          <w:lang w:val="de-DE"/>
        </w:rPr>
        <w:t xml:space="preserve">definition in der Regel die Anweisungszeile maximiert werden. Hierzu nacheinander auf dem </w:t>
      </w:r>
      <w:proofErr w:type="spellStart"/>
      <w:r w:rsidR="00144979">
        <w:rPr>
          <w:lang w:val="de-DE"/>
        </w:rPr>
        <w:t>NumPad</w:t>
      </w:r>
      <w:proofErr w:type="spellEnd"/>
      <w:r w:rsidR="00144979">
        <w:rPr>
          <w:lang w:val="de-DE"/>
        </w:rPr>
        <w:t xml:space="preserve"> „</w:t>
      </w:r>
      <w:r w:rsidR="00144979" w:rsidRPr="00144979">
        <w:rPr>
          <w:rStyle w:val="HTMLVorformatiertZchn"/>
        </w:rPr>
        <w:t>+</w:t>
      </w:r>
      <w:r w:rsidR="00144979">
        <w:rPr>
          <w:lang w:val="de-DE"/>
        </w:rPr>
        <w:t>“ und „</w:t>
      </w:r>
      <w:r w:rsidR="00144979" w:rsidRPr="00144979">
        <w:rPr>
          <w:rStyle w:val="HTMLVorformatiertZchn"/>
        </w:rPr>
        <w:t>x</w:t>
      </w:r>
      <w:r w:rsidR="00144979">
        <w:rPr>
          <w:lang w:val="de-DE"/>
        </w:rPr>
        <w:t>“ drücken.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4FA65" w14:textId="77777777" w:rsidR="00102276" w:rsidRDefault="0010227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476DD" w14:textId="77777777" w:rsidR="00102276" w:rsidRDefault="0010227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03410" w14:textId="77777777" w:rsidR="00102276" w:rsidRDefault="0010227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91877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E126C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8B2BE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79A93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D4A9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3EF0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3A221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220E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90B7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9687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A83754"/>
    <w:multiLevelType w:val="hybridMultilevel"/>
    <w:tmpl w:val="AEFC84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D377D7"/>
    <w:multiLevelType w:val="hybridMultilevel"/>
    <w:tmpl w:val="24565DCC"/>
    <w:lvl w:ilvl="0" w:tplc="CE202A74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7E"/>
    <w:rsid w:val="000851F2"/>
    <w:rsid w:val="00102276"/>
    <w:rsid w:val="00144979"/>
    <w:rsid w:val="00185C9C"/>
    <w:rsid w:val="00186D5D"/>
    <w:rsid w:val="001959E5"/>
    <w:rsid w:val="001A22C4"/>
    <w:rsid w:val="001A3E64"/>
    <w:rsid w:val="001D431A"/>
    <w:rsid w:val="001E6976"/>
    <w:rsid w:val="001F5AF2"/>
    <w:rsid w:val="00213B85"/>
    <w:rsid w:val="00364B5B"/>
    <w:rsid w:val="003863CC"/>
    <w:rsid w:val="00392F20"/>
    <w:rsid w:val="00415E32"/>
    <w:rsid w:val="00493D40"/>
    <w:rsid w:val="004B1295"/>
    <w:rsid w:val="004B32D9"/>
    <w:rsid w:val="00566093"/>
    <w:rsid w:val="0062489D"/>
    <w:rsid w:val="006854D3"/>
    <w:rsid w:val="006B119E"/>
    <w:rsid w:val="00703A25"/>
    <w:rsid w:val="00780872"/>
    <w:rsid w:val="007F7C20"/>
    <w:rsid w:val="00932DED"/>
    <w:rsid w:val="00957171"/>
    <w:rsid w:val="00987C9B"/>
    <w:rsid w:val="009B78FD"/>
    <w:rsid w:val="00A67B65"/>
    <w:rsid w:val="00A974F1"/>
    <w:rsid w:val="00AB0BAE"/>
    <w:rsid w:val="00AD29B4"/>
    <w:rsid w:val="00B010EA"/>
    <w:rsid w:val="00B136B6"/>
    <w:rsid w:val="00CB6598"/>
    <w:rsid w:val="00D27C09"/>
    <w:rsid w:val="00D820D0"/>
    <w:rsid w:val="00DD04D9"/>
    <w:rsid w:val="00E46B83"/>
    <w:rsid w:val="00E8467E"/>
    <w:rsid w:val="00F13629"/>
    <w:rsid w:val="00F7126D"/>
    <w:rsid w:val="00F9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E06B"/>
  <w15:chartTrackingRefBased/>
  <w15:docId w15:val="{19CA9219-936E-4332-B909-F78EC249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15E32"/>
    <w:rPr>
      <w:rFonts w:ascii="Cambria" w:hAnsi="Cambria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87C9B"/>
    <w:pPr>
      <w:keepNext/>
      <w:keepLines/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3B85"/>
    <w:pPr>
      <w:keepNext/>
      <w:keepLines/>
      <w:spacing w:before="160" w:after="100" w:afterAutospacing="1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Pr>
      <w:b/>
      <w:bCs/>
      <w:caps w:val="0"/>
      <w:smallCaps/>
      <w:spacing w:val="10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Hervorhebung">
    <w:name w:val="Emphasis"/>
    <w:basedOn w:val="Absatz-Standardschriftart"/>
    <w:uiPriority w:val="20"/>
    <w:qFormat/>
    <w:rPr>
      <w:i/>
      <w:iCs/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7C9B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3B85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color w:val="B01513" w:themeColor="accent1"/>
      <w:sz w:val="28"/>
      <w:szCs w:val="28"/>
    </w:rPr>
  </w:style>
  <w:style w:type="character" w:styleId="IntensiverVerweis">
    <w:name w:val="Intense Reference"/>
    <w:basedOn w:val="Absatz-Standardschriftar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Absatz-Standardschriftart"/>
    <w:unhideWhenUsed/>
    <w:rPr>
      <w:color w:val="4FB8C1" w:themeColor="text2" w:themeTint="99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DFFCB" w:themeColor="followedHyperlink"/>
      <w:u w:val="single"/>
    </w:rPr>
  </w:style>
  <w:style w:type="paragraph" w:styleId="KeinLeerraum">
    <w:name w:val="No Spacing"/>
    <w:link w:val="KeinLeerraumZchn"/>
    <w:uiPriority w:val="1"/>
    <w:qFormat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ZitatZchn">
    <w:name w:val="Zitat Zchn"/>
    <w:basedOn w:val="Absatz-Standardschriftart"/>
    <w:link w:val="Zitat"/>
    <w:uiPriority w:val="29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595959" w:themeColor="text1" w:themeTint="A6"/>
    </w:rPr>
  </w:style>
  <w:style w:type="character" w:styleId="SchwacherVerweis">
    <w:name w:val="Subtle Reference"/>
    <w:basedOn w:val="Absatz-Standardschriftar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E8467E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D04D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D04D9"/>
    <w:rPr>
      <w:rFonts w:ascii="Futura Bk BT" w:hAnsi="Futura Bk B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D04D9"/>
    <w:rPr>
      <w:vertAlign w:val="superscript"/>
    </w:rPr>
  </w:style>
  <w:style w:type="character" w:styleId="HTMLCode">
    <w:name w:val="HTML Code"/>
    <w:basedOn w:val="Absatz-Standardschriftart"/>
    <w:uiPriority w:val="99"/>
    <w:unhideWhenUsed/>
    <w:rsid w:val="00DD04D9"/>
    <w:rPr>
      <w:rFonts w:ascii="Consolas" w:hAnsi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1F5AF2"/>
    <w:pPr>
      <w:spacing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1F5AF2"/>
    <w:rPr>
      <w:rFonts w:ascii="Consolas" w:hAnsi="Consolas"/>
      <w:sz w:val="22"/>
      <w:szCs w:val="20"/>
    </w:rPr>
  </w:style>
  <w:style w:type="table" w:styleId="Tabellenraster">
    <w:name w:val="Table Grid"/>
    <w:basedOn w:val="NormaleTabelle"/>
    <w:uiPriority w:val="39"/>
    <w:rsid w:val="004B3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022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2276"/>
    <w:rPr>
      <w:rFonts w:ascii="Futura Bk BT" w:hAnsi="Futura Bk BT"/>
      <w:sz w:val="22"/>
    </w:rPr>
  </w:style>
  <w:style w:type="paragraph" w:styleId="Fuzeile">
    <w:name w:val="footer"/>
    <w:basedOn w:val="Standard"/>
    <w:link w:val="FuzeileZchn"/>
    <w:uiPriority w:val="99"/>
    <w:unhideWhenUsed/>
    <w:rsid w:val="001022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2276"/>
    <w:rPr>
      <w:rFonts w:ascii="Futura Bk BT" w:hAnsi="Futura Bk BT"/>
      <w:sz w:val="22"/>
    </w:rPr>
  </w:style>
  <w:style w:type="character" w:customStyle="1" w:styleId="fontstyle01">
    <w:name w:val="fontstyle01"/>
    <w:basedOn w:val="Absatz-Standardschriftart"/>
    <w:rsid w:val="0062489D"/>
    <w:rPr>
      <w:rFonts w:ascii="StempelGaramond-Roman" w:hAnsi="StempelGaramond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bsatz-Standardschriftart"/>
    <w:rsid w:val="0062489D"/>
    <w:rPr>
      <w:rFonts w:ascii="Courier" w:hAnsi="Courier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hneiderm@uni-trier.de" TargetMode="External"/><Relationship Id="rId13" Type="http://schemas.openxmlformats.org/officeDocument/2006/relationships/image" Target="media/image4.tmp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tmp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tmp"/><Relationship Id="rId23" Type="http://schemas.openxmlformats.org/officeDocument/2006/relationships/fontTable" Target="fontTable.xml"/><Relationship Id="rId10" Type="http://schemas.openxmlformats.org/officeDocument/2006/relationships/image" Target="media/image1.tmp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m-schneider.eu" TargetMode="External"/><Relationship Id="rId14" Type="http://schemas.openxmlformats.org/officeDocument/2006/relationships/hyperlink" Target="http://85.214.95.119/docuwiki/doku.php?id=praesentation:start" TargetMode="Externa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\AppData\Roaming\Microsoft\Templates\Design%20Ion%20(leer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Ion (leer).dotx</Template>
  <TotalTime>0</TotalTime>
  <Pages>11</Pages>
  <Words>1359</Words>
  <Characters>8564</Characters>
  <Application>Microsoft Office Word</Application>
  <DocSecurity>0</DocSecurity>
  <Lines>71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ms</dc:creator>
  <cp:keywords/>
  <cp:lastModifiedBy>ms</cp:lastModifiedBy>
  <cp:revision>22</cp:revision>
  <cp:lastPrinted>2018-09-30T15:24:00Z</cp:lastPrinted>
  <dcterms:created xsi:type="dcterms:W3CDTF">2018-09-30T15:01:00Z</dcterms:created>
  <dcterms:modified xsi:type="dcterms:W3CDTF">2018-10-03T21:39:00Z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